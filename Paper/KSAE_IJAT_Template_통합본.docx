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19237681"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proofErr w:type="spellStart"/>
      <w:r w:rsidR="00383B73">
        <w:rPr>
          <w:rFonts w:hint="eastAsia"/>
        </w:rPr>
        <w:t>D</w:t>
      </w:r>
      <w:r w:rsidR="000961C2">
        <w:rPr>
          <w:rFonts w:hint="eastAsia"/>
        </w:rPr>
        <w:t>ugoff</w:t>
      </w:r>
      <w:r w:rsidR="000961C2">
        <w:t>’</w:t>
      </w:r>
      <w:r w:rsidR="000961C2">
        <w:rPr>
          <w:rFonts w:hint="eastAsia"/>
        </w:rPr>
        <w:t>s</w:t>
      </w:r>
      <w:proofErr w:type="spellEnd"/>
      <w:r w:rsidR="000961C2">
        <w:rPr>
          <w:rFonts w:hint="eastAsia"/>
        </w:rPr>
        <w:t xml:space="preserve"> tire model</w:t>
      </w:r>
      <w:r w:rsidR="001E7B24">
        <w:rPr>
          <w:rFonts w:hint="eastAsia"/>
        </w:rPr>
        <w:t>, which is widely used for its simplicity.</w:t>
      </w:r>
      <w:r w:rsidR="0097149D">
        <w:rPr>
          <w:rFonts w:hint="eastAsia"/>
        </w:rPr>
        <w:t xml:space="preserve"> </w:t>
      </w:r>
      <w:r w:rsidR="001E7B24">
        <w:rPr>
          <w:rFonts w:hint="eastAsia"/>
        </w:rPr>
        <w:t xml:space="preserve">However, </w:t>
      </w:r>
      <w:proofErr w:type="spellStart"/>
      <w:r w:rsidR="001E7B24">
        <w:rPr>
          <w:rFonts w:hint="eastAsia"/>
        </w:rPr>
        <w:t>Dugoff</w:t>
      </w:r>
      <w:r w:rsidR="001E7B24">
        <w:t>’</w:t>
      </w:r>
      <w:r w:rsidR="001E7B24">
        <w:rPr>
          <w:rFonts w:hint="eastAsia"/>
        </w:rPr>
        <w:t>s</w:t>
      </w:r>
      <w:proofErr w:type="spellEnd"/>
      <w:r w:rsidR="001E7B24">
        <w:rPr>
          <w:rFonts w:hint="eastAsia"/>
        </w:rPr>
        <w:t xml:space="preserve"> tire model assumes that cornering stiffness as a constant value, this can lead to inaccurate results in overall estimation as the slip angle increases. </w:t>
      </w:r>
    </w:p>
    <w:p w14:paraId="5D99E1AB" w14:textId="48286352"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 xml:space="preserve">detailed </w:t>
      </w:r>
      <w:r w:rsidR="005D53D6">
        <w:rPr>
          <w:rFonts w:hint="eastAsia"/>
        </w:rPr>
        <w:t xml:space="preserve">FWVM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1.05pt" o:ole="">
                  <v:imagedata r:id="rId10" o:title=""/>
                </v:shape>
                <o:OLEObject Type="Embed" ProgID="Equation.DSMT4" ShapeID="_x0000_i1025" DrawAspect="Content" ObjectID="_1786309424"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12F0D2D" w:rsidR="00AF50E8" w:rsidRPr="001E60A7" w:rsidRDefault="006B1A67" w:rsidP="002D577C">
            <w:pPr>
              <w:pStyle w:val="Body"/>
              <w:ind w:firstLine="0"/>
            </w:pPr>
            <w:r w:rsidRPr="00E97C17">
              <w:rPr>
                <w:position w:val="-46"/>
              </w:rPr>
              <w:object w:dxaOrig="3900" w:dyaOrig="1200" w14:anchorId="5EA91A97">
                <v:shape id="_x0000_i1026" type="#_x0000_t75" style="width:195.25pt;height:60.5pt" o:ole="">
                  <v:imagedata r:id="rId12" o:title=""/>
                </v:shape>
                <o:OLEObject Type="Embed" ProgID="Equation.DSMT4" ShapeID="_x0000_i1026" DrawAspect="Content" ObjectID="_1786309425"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1pt;height:95.05pt" o:ole="">
                  <v:imagedata r:id="rId14" o:title=""/>
                </v:shape>
                <o:OLEObject Type="Embed" ProgID="Equation.DSMT4" ShapeID="_x0000_i1027" DrawAspect="Content" ObjectID="_1786309426"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55DE206F" w:rsidR="00021DC4" w:rsidRDefault="001C7B82" w:rsidP="008C6E44">
      <w:pPr>
        <w:pStyle w:val="Body"/>
        <w:ind w:firstLine="0"/>
      </w:pPr>
      <w:r>
        <w:t>wher</w:t>
      </w:r>
      <w:r>
        <w:rPr>
          <w:rFonts w:hint="eastAsia"/>
        </w:rPr>
        <w:t xml:space="preserve">e </w:t>
      </w:r>
      <w:r w:rsidR="00DA6F2F" w:rsidRPr="006C74D3">
        <w:rPr>
          <w:position w:val="-12"/>
        </w:rPr>
        <w:object w:dxaOrig="2659" w:dyaOrig="320" w14:anchorId="4557FBC6">
          <v:shape id="_x0000_i1028" type="#_x0000_t75" style="width:133.05pt;height:16.15pt" o:ole="">
            <v:imagedata r:id="rId16" o:title=""/>
          </v:shape>
          <o:OLEObject Type="Embed" ProgID="Equation.DSMT4" ShapeID="_x0000_i1028" DrawAspect="Content" ObjectID="_1786309427"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15pt;height:16.15pt" o:ole="">
            <v:imagedata r:id="rId18" o:title=""/>
          </v:shape>
          <o:OLEObject Type="Embed" ProgID="Equation.DSMT4" ShapeID="_x0000_i1029" DrawAspect="Content" ObjectID="_1786309428"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15pt;height:16.15pt" o:ole="">
            <v:imagedata r:id="rId20" o:title=""/>
          </v:shape>
          <o:OLEObject Type="Embed" ProgID="Equation.DSMT4" ShapeID="_x0000_i1030" DrawAspect="Content" ObjectID="_1786309429"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represent</w:t>
      </w:r>
      <w:r w:rsidR="00EF6650">
        <w:rPr>
          <w:rFonts w:hint="eastAsia"/>
        </w:rPr>
        <w:t xml:space="preserve"> </w:t>
      </w:r>
      <w:r w:rsidR="00DC3599">
        <w:rPr>
          <w:rFonts w:hint="eastAsia"/>
        </w:rPr>
        <w:t>the 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0.85pt;height:15pt" o:ole="">
            <v:imagedata r:id="rId22" o:title=""/>
          </v:shape>
          <o:OLEObject Type="Embed" ProgID="Equation.DSMT4" ShapeID="_x0000_i1031" DrawAspect="Content" ObjectID="_1786309430" r:id="rId23"/>
        </w:object>
      </w:r>
      <w:r w:rsidR="00DC3599">
        <w:rPr>
          <w:rFonts w:hint="eastAsia"/>
        </w:rPr>
        <w:t>.</w:t>
      </w:r>
    </w:p>
    <w:p w14:paraId="54D42522" w14:textId="77777777" w:rsidR="00EF6650" w:rsidRDefault="00EF6650" w:rsidP="008C6E44">
      <w:pPr>
        <w:pStyle w:val="Body"/>
        <w:ind w:firstLine="0"/>
      </w:pPr>
    </w:p>
    <w:p w14:paraId="2BB2EBA2" w14:textId="77777777" w:rsidR="00021DC4" w:rsidRDefault="00A0672F" w:rsidP="00021DC4">
      <w:pPr>
        <w:pStyle w:val="Body"/>
        <w:keepNext/>
        <w:ind w:firstLine="0"/>
        <w:jc w:val="center"/>
      </w:pPr>
      <w:r>
        <w:rPr>
          <w:noProof/>
        </w:rPr>
        <w:pict w14:anchorId="4A7954B1">
          <v:shape id="그림 1" o:spid="_x0000_i1032" type="#_x0000_t75" style="width:116.35pt;height:2in;visibility:visible;mso-wrap-style:squar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D7CB571"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742317AD" w:rsidR="00D41A2C" w:rsidRDefault="0094344A" w:rsidP="00E64813">
            <w:pPr>
              <w:pStyle w:val="Body"/>
              <w:ind w:firstLine="0"/>
            </w:pPr>
            <w:r w:rsidRPr="00A849F7">
              <w:rPr>
                <w:position w:val="-118"/>
              </w:rPr>
              <w:object w:dxaOrig="2200" w:dyaOrig="2460" w14:anchorId="58C909C6">
                <v:shape id="_x0000_i1033" type="#_x0000_t75" style="width:110pt;height:123.25pt" o:ole="">
                  <v:imagedata r:id="rId25" o:title=""/>
                </v:shape>
                <o:OLEObject Type="Embed" ProgID="Equation.DSMT4" ShapeID="_x0000_i1033" DrawAspect="Content" ObjectID="_1786309431"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4pt;height:15pt" o:ole="">
            <v:imagedata r:id="rId27" o:title=""/>
          </v:shape>
          <o:OLEObject Type="Embed" ProgID="Equation.DSMT4" ShapeID="_x0000_i1034" DrawAspect="Content" ObjectID="_1786309432"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2F1D702F" w14:textId="5800A70C" w:rsidR="009A3F0E"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5" type="#_x0000_t75" style="width:20.15pt;height:15pt" o:ole="">
            <v:imagedata r:id="rId29" o:title=""/>
          </v:shape>
          <o:OLEObject Type="Embed" ProgID="Equation.DSMT4" ShapeID="_x0000_i1035" DrawAspect="Content" ObjectID="_1786309433"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 xml:space="preserve">accurately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is essential to account for </w:t>
      </w:r>
      <w:r w:rsidR="00D43095" w:rsidRPr="008550F4">
        <w:rPr>
          <w:position w:val="-10"/>
        </w:rPr>
        <w:object w:dxaOrig="240" w:dyaOrig="300" w14:anchorId="0AF4ED38">
          <v:shape id="_x0000_i1036" type="#_x0000_t75" style="width:12.1pt;height:15pt" o:ole="">
            <v:imagedata r:id="rId31" o:title=""/>
          </v:shape>
          <o:OLEObject Type="Embed" ProgID="Equation.DSMT4" ShapeID="_x0000_i1036" DrawAspect="Content" ObjectID="_1786309434" r:id="rId32"/>
        </w:object>
      </w:r>
      <w:r w:rsidR="00C46A65" w:rsidRPr="0090699A">
        <w:rPr>
          <w:rFonts w:hint="eastAsia"/>
          <w:sz w:val="20"/>
          <w:szCs w:val="18"/>
        </w:rPr>
        <w:t xml:space="preserve"> </w:t>
      </w:r>
      <w:r w:rsidR="00D373D0">
        <w:rPr>
          <w:rFonts w:hint="eastAsia"/>
          <w:sz w:val="20"/>
          <w:szCs w:val="18"/>
        </w:rPr>
        <w:t>thro</w:t>
      </w:r>
      <w:r w:rsidR="00CA534D">
        <w:rPr>
          <w:rFonts w:hint="eastAsia"/>
          <w:sz w:val="20"/>
          <w:szCs w:val="18"/>
        </w:rPr>
        <w:t>ugh</w:t>
      </w:r>
      <w:r w:rsidR="00D373D0">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Pr="0094344A" w:rsidRDefault="00B53870" w:rsidP="0094344A">
      <w:pPr>
        <w:pStyle w:val="SubHeading"/>
        <w:ind w:firstLineChars="100" w:firstLine="200"/>
        <w:rPr>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37" type="#_x0000_t75" style="width:2in;height:108.85pt" o:ole="">
                  <v:imagedata r:id="rId33" o:title=""/>
                </v:shape>
                <o:OLEObject Type="Embed" ProgID="Equation.DSMT4" ShapeID="_x0000_i1037" DrawAspect="Content" ObjectID="_1786309435" r:id="rId34"/>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38" type="#_x0000_t75" style="width:70.85pt;height:16.15pt" o:ole="">
            <v:imagedata r:id="rId35" o:title=""/>
          </v:shape>
          <o:OLEObject Type="Embed" ProgID="Equation.DSMT4" ShapeID="_x0000_i1038" DrawAspect="Content" ObjectID="_1786309436"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proofErr w:type="spellStart"/>
      <w:r w:rsidR="009F4B74">
        <w:rPr>
          <w:rFonts w:hint="eastAsia"/>
        </w:rPr>
        <w:t>Dugoff</w:t>
      </w:r>
      <w:r w:rsidR="00990756">
        <w:t>’</w:t>
      </w:r>
      <w:r w:rsidR="00990756">
        <w:rPr>
          <w:rFonts w:hint="eastAsia"/>
        </w:rPr>
        <w:t>s</w:t>
      </w:r>
      <w:proofErr w:type="spellEnd"/>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 xml:space="preserve">longitudinal slip ratio, simplified </w:t>
      </w:r>
      <w:proofErr w:type="spellStart"/>
      <w:r w:rsidR="009F4B74">
        <w:rPr>
          <w:rFonts w:hint="eastAsia"/>
        </w:rPr>
        <w:t>Dugoff</w:t>
      </w:r>
      <w:r w:rsidR="004C1A35">
        <w:t>’</w:t>
      </w:r>
      <w:r w:rsidR="004C1A35">
        <w:rPr>
          <w:rFonts w:hint="eastAsia"/>
        </w:rPr>
        <w:t>s</w:t>
      </w:r>
      <w:proofErr w:type="spellEnd"/>
      <w:r w:rsidR="004C1A35">
        <w:rPr>
          <w:rFonts w:hint="eastAsia"/>
        </w:rPr>
        <w:t xml:space="preserve">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0C22A0">
        <w:tc>
          <w:tcPr>
            <w:tcW w:w="4343" w:type="dxa"/>
            <w:shd w:val="clear" w:color="auto" w:fill="auto"/>
          </w:tcPr>
          <w:p w14:paraId="37FB6917" w14:textId="77777777" w:rsidR="009F4B74" w:rsidRDefault="009F4B74" w:rsidP="000C22A0">
            <w:pPr>
              <w:pStyle w:val="Body"/>
              <w:ind w:firstLine="0"/>
            </w:pPr>
            <w:r w:rsidRPr="00CE4BD5">
              <w:rPr>
                <w:position w:val="-90"/>
              </w:rPr>
              <w:object w:dxaOrig="2500" w:dyaOrig="1620" w14:anchorId="6E5923D1">
                <v:shape id="_x0000_i1039" type="#_x0000_t75" style="width:125.55pt;height:81.8pt" o:ole="">
                  <v:imagedata r:id="rId37" o:title=""/>
                </v:shape>
                <o:OLEObject Type="Embed" ProgID="Equation.DSMT4" ShapeID="_x0000_i1039" DrawAspect="Content" ObjectID="_1786309437" r:id="rId38"/>
              </w:object>
            </w:r>
          </w:p>
        </w:tc>
        <w:tc>
          <w:tcPr>
            <w:tcW w:w="550" w:type="dxa"/>
            <w:shd w:val="clear" w:color="auto" w:fill="auto"/>
            <w:vAlign w:val="center"/>
          </w:tcPr>
          <w:p w14:paraId="42FB6907" w14:textId="453639FD" w:rsidR="009F4B74" w:rsidRDefault="009F4B74" w:rsidP="000C22A0">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40" type="#_x0000_t75" style="width:18.45pt;height:16.15pt" o:ole="">
            <v:imagedata r:id="rId39" o:title=""/>
          </v:shape>
          <o:OLEObject Type="Embed" ProgID="Equation.DSMT4" ShapeID="_x0000_i1040" DrawAspect="Content" ObjectID="_1786309438"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41" type="#_x0000_t75" style="width:10.95pt;height:12.1pt" o:ole="">
            <v:imagedata r:id="rId41" o:title=""/>
          </v:shape>
          <o:OLEObject Type="Embed" ProgID="Equation.DSMT4" ShapeID="_x0000_i1041" DrawAspect="Content" ObjectID="_1786309439"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0C22A0">
        <w:tc>
          <w:tcPr>
            <w:tcW w:w="4343" w:type="dxa"/>
            <w:shd w:val="clear" w:color="auto" w:fill="auto"/>
          </w:tcPr>
          <w:p w14:paraId="55B5FB7E" w14:textId="77777777" w:rsidR="009F4B74" w:rsidRDefault="009F4B74" w:rsidP="000C22A0">
            <w:pPr>
              <w:pStyle w:val="Body"/>
              <w:ind w:firstLine="0"/>
            </w:pPr>
            <w:r w:rsidRPr="007E345A">
              <w:rPr>
                <w:position w:val="-26"/>
              </w:rPr>
              <w:object w:dxaOrig="1740" w:dyaOrig="580" w14:anchorId="2924D730">
                <v:shape id="_x0000_i1042" type="#_x0000_t75" style="width:87pt;height:28.8pt" o:ole="">
                  <v:imagedata r:id="rId43" o:title=""/>
                </v:shape>
                <o:OLEObject Type="Embed" ProgID="Equation.DSMT4" ShapeID="_x0000_i1042" DrawAspect="Content" ObjectID="_1786309440" r:id="rId44"/>
              </w:object>
            </w:r>
          </w:p>
        </w:tc>
        <w:tc>
          <w:tcPr>
            <w:tcW w:w="550" w:type="dxa"/>
            <w:shd w:val="clear" w:color="auto" w:fill="auto"/>
            <w:vAlign w:val="center"/>
          </w:tcPr>
          <w:p w14:paraId="417DE54B" w14:textId="0E0FEC04" w:rsidR="009F4B74" w:rsidRDefault="009F4B74" w:rsidP="000C22A0">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43" type="#_x0000_t75" style="width:10.95pt;height:9.8pt" o:ole="">
            <v:imagedata r:id="rId45" o:title=""/>
          </v:shape>
          <o:OLEObject Type="Embed" ProgID="Equation.DSMT4" ShapeID="_x0000_i1043" DrawAspect="Content" ObjectID="_1786309441"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proofErr w:type="spellStart"/>
      <w:r>
        <w:rPr>
          <w:rFonts w:hint="eastAsia"/>
        </w:rPr>
        <w:t>Dugoff</w:t>
      </w:r>
      <w:r>
        <w:t>’</w:t>
      </w:r>
      <w:r>
        <w:rPr>
          <w:rFonts w:hint="eastAsia"/>
        </w:rPr>
        <w:t>s</w:t>
      </w:r>
      <w:proofErr w:type="spellEnd"/>
      <w:r>
        <w:rPr>
          <w:rFonts w:hint="eastAsia"/>
        </w:rPr>
        <w:t xml:space="preserve">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 xml:space="preserve">this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w:t>
      </w:r>
      <w:r w:rsidR="0029493A">
        <w:rPr>
          <w:rFonts w:hint="eastAsia"/>
        </w:rPr>
        <w:t xml:space="preserve">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4" type="#_x0000_t75" style="width:100.2pt;height:127.3pt" o:ole="">
                  <v:imagedata r:id="rId47" o:title=""/>
                </v:shape>
                <o:OLEObject Type="Embed" ProgID="Equation.DSMT4" ShapeID="_x0000_i1044" DrawAspect="Content" ObjectID="_1786309442" r:id="rId48"/>
              </w:object>
            </w:r>
          </w:p>
        </w:tc>
        <w:tc>
          <w:tcPr>
            <w:tcW w:w="514" w:type="dxa"/>
            <w:shd w:val="clear" w:color="auto" w:fill="auto"/>
            <w:vAlign w:val="center"/>
          </w:tcPr>
          <w:p w14:paraId="387177D0" w14:textId="252B8B81" w:rsidR="000E395F" w:rsidRDefault="000E395F" w:rsidP="00E64813">
            <w:pPr>
              <w:pStyle w:val="Body"/>
              <w:ind w:firstLine="0"/>
              <w:jc w:val="right"/>
            </w:pPr>
            <w:r>
              <w:rPr>
                <w:rFonts w:hint="eastAsia"/>
              </w:rPr>
              <w:t>(</w:t>
            </w:r>
            <w:r w:rsidR="005905A4">
              <w:rPr>
                <w:rFonts w:hint="eastAsia"/>
              </w:rPr>
              <w:t>8</w:t>
            </w:r>
            <w:r>
              <w:rPr>
                <w:rFonts w:hint="eastAsia"/>
              </w:rPr>
              <w:t>)</w:t>
            </w:r>
          </w:p>
        </w:tc>
      </w:tr>
      <w:tr w:rsidR="003A0F2B" w14:paraId="382F8AB9" w14:textId="77777777" w:rsidTr="00E64813">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45" type="#_x0000_t75" style="width:101.95pt;height:25.9pt" o:ole="">
                  <v:imagedata r:id="rId49" o:title=""/>
                </v:shape>
                <o:OLEObject Type="Embed" ProgID="Equation.DSMT4" ShapeID="_x0000_i1045" DrawAspect="Content" ObjectID="_1786309443" r:id="rId50"/>
              </w:object>
            </w:r>
          </w:p>
        </w:tc>
        <w:tc>
          <w:tcPr>
            <w:tcW w:w="514" w:type="dxa"/>
            <w:shd w:val="clear" w:color="auto" w:fill="auto"/>
            <w:vAlign w:val="center"/>
          </w:tcPr>
          <w:p w14:paraId="3A4D07C3" w14:textId="63B78FE5" w:rsidR="005F2E54" w:rsidRDefault="003A0F2B" w:rsidP="005F2E54">
            <w:pPr>
              <w:pStyle w:val="Body"/>
              <w:ind w:firstLine="0"/>
              <w:jc w:val="right"/>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6" type="#_x0000_t75" style="width:17.3pt;height:18.45pt" o:ole="">
            <v:imagedata r:id="rId51" o:title=""/>
          </v:shape>
          <o:OLEObject Type="Embed" ProgID="Equation.DSMT4" ShapeID="_x0000_i1046" DrawAspect="Content" ObjectID="_1786309444" r:id="rId52"/>
        </w:object>
      </w:r>
      <w:r w:rsidR="00551628">
        <w:rPr>
          <w:rFonts w:hint="eastAsia"/>
        </w:rPr>
        <w:t xml:space="preserve">represents the lateral tire force, </w:t>
      </w:r>
      <w:r w:rsidR="00CF62A2" w:rsidRPr="00CF62A2">
        <w:rPr>
          <w:position w:val="-12"/>
        </w:rPr>
        <w:object w:dxaOrig="380" w:dyaOrig="320" w14:anchorId="7FD8964C">
          <v:shape id="_x0000_i1047" type="#_x0000_t75" style="width:19pt;height:16.15pt" o:ole="">
            <v:imagedata r:id="rId53" o:title=""/>
          </v:shape>
          <o:OLEObject Type="Embed" ProgID="Equation.DSMT4" ShapeID="_x0000_i1047" DrawAspect="Content" ObjectID="_1786309445" r:id="rId54"/>
        </w:object>
      </w:r>
      <w:r w:rsidR="00CF62A2">
        <w:rPr>
          <w:rFonts w:hint="eastAsia"/>
        </w:rPr>
        <w:t xml:space="preserve"> and </w:t>
      </w:r>
      <w:r w:rsidR="00464B1F" w:rsidRPr="00464B1F">
        <w:rPr>
          <w:position w:val="-12"/>
        </w:rPr>
        <w:object w:dxaOrig="380" w:dyaOrig="320" w14:anchorId="5AB5F5F8">
          <v:shape id="_x0000_i1048" type="#_x0000_t75" style="width:19pt;height:16.15pt" o:ole="">
            <v:imagedata r:id="rId55" o:title=""/>
          </v:shape>
          <o:OLEObject Type="Embed" ProgID="Equation.DSMT4" ShapeID="_x0000_i1048" DrawAspect="Content" ObjectID="_1786309446"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049" type="#_x0000_t75" style="width:24.75pt;height:15pt" o:ole="">
            <v:imagedata r:id="rId57" o:title=""/>
          </v:shape>
          <o:OLEObject Type="Embed" ProgID="Equation.DSMT4" ShapeID="_x0000_i1049" DrawAspect="Content" ObjectID="_1786309447"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0C22A0">
        <w:tc>
          <w:tcPr>
            <w:tcW w:w="4343" w:type="dxa"/>
            <w:shd w:val="clear" w:color="auto" w:fill="auto"/>
          </w:tcPr>
          <w:p w14:paraId="3A49718D" w14:textId="5879C1FC" w:rsidR="00C70D5B" w:rsidRDefault="009B728F" w:rsidP="000C22A0">
            <w:pPr>
              <w:pStyle w:val="Body"/>
              <w:ind w:firstLine="0"/>
            </w:pPr>
            <w:r w:rsidRPr="000D08A8">
              <w:rPr>
                <w:position w:val="-10"/>
              </w:rPr>
              <w:object w:dxaOrig="2079" w:dyaOrig="320" w14:anchorId="2825495E">
                <v:shape id="_x0000_i1050" type="#_x0000_t75" style="width:104.25pt;height:16.15pt" o:ole="">
                  <v:imagedata r:id="rId59" o:title=""/>
                </v:shape>
                <o:OLEObject Type="Embed" ProgID="Equation.DSMT4" ShapeID="_x0000_i1050" DrawAspect="Content" ObjectID="_1786309448" r:id="rId60"/>
              </w:object>
            </w:r>
          </w:p>
        </w:tc>
        <w:tc>
          <w:tcPr>
            <w:tcW w:w="550" w:type="dxa"/>
            <w:shd w:val="clear" w:color="auto" w:fill="auto"/>
            <w:vAlign w:val="center"/>
          </w:tcPr>
          <w:p w14:paraId="2E95F46F" w14:textId="77777777" w:rsidR="00C70D5B" w:rsidRDefault="00C70D5B" w:rsidP="000C22A0">
            <w:pPr>
              <w:pStyle w:val="Body"/>
              <w:ind w:firstLine="0"/>
              <w:jc w:val="right"/>
            </w:pPr>
            <w:r>
              <w:rPr>
                <w:rFonts w:hint="eastAsia"/>
              </w:rPr>
              <w:t>(10)</w:t>
            </w:r>
          </w:p>
        </w:tc>
      </w:tr>
      <w:tr w:rsidR="000D08A8" w14:paraId="2EF56B4A" w14:textId="77777777" w:rsidTr="000C22A0">
        <w:tc>
          <w:tcPr>
            <w:tcW w:w="4343" w:type="dxa"/>
            <w:shd w:val="clear" w:color="auto" w:fill="auto"/>
          </w:tcPr>
          <w:p w14:paraId="7CD803E2" w14:textId="19F14892" w:rsidR="000D08A8" w:rsidRPr="00256921" w:rsidRDefault="009B728F" w:rsidP="000C22A0">
            <w:pPr>
              <w:pStyle w:val="Body"/>
              <w:ind w:firstLine="0"/>
            </w:pPr>
            <w:r w:rsidRPr="000D08A8">
              <w:rPr>
                <w:position w:val="-12"/>
              </w:rPr>
              <w:object w:dxaOrig="1600" w:dyaOrig="320" w14:anchorId="437FD3E8">
                <v:shape id="_x0000_i1051" type="#_x0000_t75" style="width:80.05pt;height:16.15pt" o:ole="">
                  <v:imagedata r:id="rId61" o:title=""/>
                </v:shape>
                <o:OLEObject Type="Embed" ProgID="Equation.DSMT4" ShapeID="_x0000_i1051" DrawAspect="Content" ObjectID="_1786309449" r:id="rId62"/>
              </w:object>
            </w:r>
          </w:p>
        </w:tc>
        <w:tc>
          <w:tcPr>
            <w:tcW w:w="550" w:type="dxa"/>
            <w:shd w:val="clear" w:color="auto" w:fill="auto"/>
            <w:vAlign w:val="center"/>
          </w:tcPr>
          <w:p w14:paraId="061A0318" w14:textId="2C093427" w:rsidR="000D08A8" w:rsidRDefault="000D08A8" w:rsidP="000C22A0">
            <w:pPr>
              <w:pStyle w:val="Body"/>
              <w:ind w:firstLine="0"/>
              <w:jc w:val="right"/>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tbl>
      <w:tblPr>
        <w:tblW w:w="0" w:type="auto"/>
        <w:tblLook w:val="04A0" w:firstRow="1" w:lastRow="0" w:firstColumn="1" w:lastColumn="0" w:noHBand="0" w:noVBand="1"/>
      </w:tblPr>
      <w:tblGrid>
        <w:gridCol w:w="4343"/>
        <w:gridCol w:w="550"/>
      </w:tblGrid>
      <w:tr w:rsidR="00337B7A" w14:paraId="348CEEDB" w14:textId="77777777" w:rsidTr="000C22A0">
        <w:tc>
          <w:tcPr>
            <w:tcW w:w="4343" w:type="dxa"/>
            <w:shd w:val="clear" w:color="auto" w:fill="auto"/>
          </w:tcPr>
          <w:p w14:paraId="24149A83" w14:textId="77777777" w:rsidR="00337B7A" w:rsidRPr="00256921" w:rsidRDefault="00337B7A" w:rsidP="000C22A0">
            <w:pPr>
              <w:pStyle w:val="Body"/>
              <w:ind w:firstLine="0"/>
            </w:pPr>
            <w:r w:rsidRPr="00367B7C">
              <w:rPr>
                <w:position w:val="-24"/>
              </w:rPr>
              <w:object w:dxaOrig="3360" w:dyaOrig="480" w14:anchorId="31D3C40B">
                <v:shape id="_x0000_i1052" type="#_x0000_t75" style="width:168.2pt;height:23.6pt" o:ole="">
                  <v:imagedata r:id="rId63" o:title=""/>
                </v:shape>
                <o:OLEObject Type="Embed" ProgID="Equation.DSMT4" ShapeID="_x0000_i1052" DrawAspect="Content" ObjectID="_1786309450" r:id="rId64"/>
              </w:object>
            </w:r>
          </w:p>
        </w:tc>
        <w:tc>
          <w:tcPr>
            <w:tcW w:w="550" w:type="dxa"/>
            <w:shd w:val="clear" w:color="auto" w:fill="auto"/>
            <w:vAlign w:val="center"/>
          </w:tcPr>
          <w:p w14:paraId="45785620" w14:textId="77777777" w:rsidR="00337B7A" w:rsidRDefault="00337B7A" w:rsidP="000C22A0">
            <w:pPr>
              <w:pStyle w:val="Body"/>
              <w:ind w:firstLine="0"/>
              <w:jc w:val="right"/>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053" type="#_x0000_t75" style="width:8.65pt;height:9.8pt" o:ole="">
            <v:imagedata r:id="rId65" o:title=""/>
          </v:shape>
          <o:OLEObject Type="Embed" ProgID="Equation.DSMT4" ShapeID="_x0000_i1053" DrawAspect="Content" ObjectID="_1786309451" r:id="rId66"/>
        </w:object>
      </w:r>
      <w:r w:rsidR="00E1545C">
        <w:rPr>
          <w:rFonts w:hint="eastAsia"/>
        </w:rPr>
        <w:t xml:space="preserve">and </w:t>
      </w:r>
      <w:r w:rsidR="00E1545C" w:rsidRPr="00E1545C">
        <w:rPr>
          <w:position w:val="-6"/>
        </w:rPr>
        <w:object w:dxaOrig="180" w:dyaOrig="260" w14:anchorId="4AA99E89">
          <v:shape id="_x0000_i1054" type="#_x0000_t75" style="width:8.65pt;height:12.65pt" o:ole="">
            <v:imagedata r:id="rId67" o:title=""/>
          </v:shape>
          <o:OLEObject Type="Embed" ProgID="Equation.DSMT4" ShapeID="_x0000_i1054" DrawAspect="Content" ObjectID="_1786309452"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055" type="#_x0000_t75" style="width:20.15pt;height:15pt" o:ole="">
            <v:imagedata r:id="rId69" o:title=""/>
          </v:shape>
          <o:OLEObject Type="Embed" ProgID="Equation.DSMT4" ShapeID="_x0000_i1055" DrawAspect="Content" ObjectID="_1786309453"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056" type="#_x0000_t75" style="width:20.15pt;height:15pt" o:ole="">
            <v:imagedata r:id="rId71" o:title=""/>
          </v:shape>
          <o:OLEObject Type="Embed" ProgID="Equation.DSMT4" ShapeID="_x0000_i1056" DrawAspect="Content" ObjectID="_1786309454" r:id="rId72"/>
        </w:object>
      </w:r>
      <w:r w:rsidR="00F92DEE">
        <w:rPr>
          <w:rFonts w:hint="eastAsia"/>
        </w:rPr>
        <w:t xml:space="preserve">, and 5-dimenstional measurement vector </w:t>
      </w:r>
      <w:r w:rsidR="00F92DEE" w:rsidRPr="00F92DEE">
        <w:rPr>
          <w:position w:val="-10"/>
        </w:rPr>
        <w:object w:dxaOrig="380" w:dyaOrig="300" w14:anchorId="53956F36">
          <v:shape id="_x0000_i1057" type="#_x0000_t75" style="width:19pt;height:15pt" o:ole="">
            <v:imagedata r:id="rId73" o:title=""/>
          </v:shape>
          <o:OLEObject Type="Embed" ProgID="Equation.DSMT4" ShapeID="_x0000_i1057" DrawAspect="Content" ObjectID="_1786309455"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0C22A0">
        <w:tc>
          <w:tcPr>
            <w:tcW w:w="4343" w:type="dxa"/>
            <w:shd w:val="clear" w:color="auto" w:fill="auto"/>
          </w:tcPr>
          <w:p w14:paraId="5ED0F5A2" w14:textId="6F93D75E" w:rsidR="00F92DEE" w:rsidRDefault="00F92DEE" w:rsidP="000C22A0">
            <w:pPr>
              <w:pStyle w:val="Body"/>
              <w:ind w:firstLine="0"/>
            </w:pPr>
            <w:r w:rsidRPr="00F92DEE">
              <w:rPr>
                <w:position w:val="-60"/>
              </w:rPr>
              <w:object w:dxaOrig="3739" w:dyaOrig="1300" w14:anchorId="311FD310">
                <v:shape id="_x0000_i1058" type="#_x0000_t75" style="width:187.2pt;height:63.95pt" o:ole="">
                  <v:imagedata r:id="rId75" o:title=""/>
                </v:shape>
                <o:OLEObject Type="Embed" ProgID="Equation.DSMT4" ShapeID="_x0000_i1058" DrawAspect="Content" ObjectID="_1786309456" r:id="rId76"/>
              </w:object>
            </w:r>
          </w:p>
        </w:tc>
        <w:tc>
          <w:tcPr>
            <w:tcW w:w="550" w:type="dxa"/>
            <w:shd w:val="clear" w:color="auto" w:fill="auto"/>
            <w:vAlign w:val="center"/>
          </w:tcPr>
          <w:p w14:paraId="116C3F5E" w14:textId="77777777" w:rsidR="00902E6C" w:rsidRDefault="00902E6C" w:rsidP="000C22A0">
            <w:pPr>
              <w:pStyle w:val="Body"/>
              <w:ind w:firstLine="0"/>
              <w:jc w:val="right"/>
            </w:pPr>
            <w:r>
              <w:rPr>
                <w:rFonts w:hint="eastAsia"/>
              </w:rPr>
              <w:t>(13)</w:t>
            </w:r>
          </w:p>
        </w:tc>
      </w:tr>
      <w:tr w:rsidR="00902E6C" w14:paraId="429738D2" w14:textId="77777777" w:rsidTr="000C22A0">
        <w:tc>
          <w:tcPr>
            <w:tcW w:w="4343" w:type="dxa"/>
            <w:shd w:val="clear" w:color="auto" w:fill="auto"/>
          </w:tcPr>
          <w:p w14:paraId="05957A8E" w14:textId="77777777" w:rsidR="00902E6C" w:rsidRDefault="00902E6C" w:rsidP="000C22A0">
            <w:pPr>
              <w:pStyle w:val="Body"/>
              <w:ind w:firstLine="0"/>
            </w:pPr>
            <w:r w:rsidRPr="00512114">
              <w:object w:dxaOrig="1219" w:dyaOrig="540" w14:anchorId="2F12BA42">
                <v:shape id="_x0000_i1059" type="#_x0000_t75" style="width:61.05pt;height:27.05pt" o:ole="">
                  <v:imagedata r:id="rId77" o:title=""/>
                </v:shape>
                <o:OLEObject Type="Embed" ProgID="Equation.DSMT4" ShapeID="_x0000_i1059" DrawAspect="Content" ObjectID="_1786309457" r:id="rId78"/>
              </w:object>
            </w:r>
          </w:p>
        </w:tc>
        <w:tc>
          <w:tcPr>
            <w:tcW w:w="550" w:type="dxa"/>
            <w:shd w:val="clear" w:color="auto" w:fill="auto"/>
            <w:vAlign w:val="center"/>
          </w:tcPr>
          <w:p w14:paraId="528B3C5A" w14:textId="77777777" w:rsidR="00902E6C" w:rsidRDefault="00902E6C" w:rsidP="000C22A0">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060" type="#_x0000_t75" style="width:16.15pt;height:16.15pt" o:ole="">
            <v:imagedata r:id="rId79" o:title=""/>
          </v:shape>
          <o:OLEObject Type="Embed" ProgID="Equation.DSMT4" ShapeID="_x0000_i1060" DrawAspect="Content" ObjectID="_1786309458" r:id="rId80"/>
        </w:object>
      </w:r>
      <w:r>
        <w:rPr>
          <w:rFonts w:hint="eastAsia"/>
        </w:rPr>
        <w:t xml:space="preserve"> is excluded 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061" type="#_x0000_t75" style="width:38.6pt;height:16.15pt" o:ole="">
            <v:imagedata r:id="rId81" o:title=""/>
          </v:shape>
          <o:OLEObject Type="Embed" ProgID="Equation.DSMT4" ShapeID="_x0000_i1061" DrawAspect="Content" ObjectID="_1786309459" r:id="rId82"/>
        </w:object>
      </w:r>
      <w:r>
        <w:rPr>
          <w:rFonts w:hint="eastAsia"/>
        </w:rPr>
        <w:t xml:space="preserve">, respectively. The priori state </w:t>
      </w:r>
      <w:r w:rsidRPr="0027272A">
        <w:rPr>
          <w:position w:val="-10"/>
        </w:rPr>
        <w:object w:dxaOrig="460" w:dyaOrig="320" w14:anchorId="2C390F0F">
          <v:shape id="_x0000_i1062" type="#_x0000_t75" style="width:23.05pt;height:16.15pt" o:ole="">
            <v:imagedata r:id="rId83" o:title=""/>
          </v:shape>
          <o:OLEObject Type="Embed" ProgID="Equation.DSMT4" ShapeID="_x0000_i1062" DrawAspect="Content" ObjectID="_1786309460" r:id="rId84"/>
        </w:object>
      </w:r>
      <w:r>
        <w:rPr>
          <w:rFonts w:hint="eastAsia"/>
        </w:rPr>
        <w:t xml:space="preserve"> 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063" type="#_x0000_t75" style="width:20.15pt;height:15pt" o:ole="">
            <v:imagedata r:id="rId85" o:title=""/>
          </v:shape>
          <o:OLEObject Type="Embed" ProgID="Equation.DSMT4" ShapeID="_x0000_i1063" DrawAspect="Content" ObjectID="_1786309461"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39A08E8D" w14:textId="77777777" w:rsidR="00A0672F" w:rsidRDefault="00A0672F" w:rsidP="00F54362">
      <w:pPr>
        <w:pStyle w:val="Equation"/>
      </w:pPr>
    </w:p>
    <w:tbl>
      <w:tblPr>
        <w:tblW w:w="0" w:type="auto"/>
        <w:tblLook w:val="04A0" w:firstRow="1" w:lastRow="0" w:firstColumn="1" w:lastColumn="0" w:noHBand="0" w:noVBand="1"/>
      </w:tblPr>
      <w:tblGrid>
        <w:gridCol w:w="4343"/>
        <w:gridCol w:w="550"/>
      </w:tblGrid>
      <w:tr w:rsidR="00A0672F" w14:paraId="2D7558C1" w14:textId="77777777" w:rsidTr="00754792">
        <w:tc>
          <w:tcPr>
            <w:tcW w:w="4343" w:type="dxa"/>
            <w:shd w:val="clear" w:color="auto" w:fill="auto"/>
          </w:tcPr>
          <w:p w14:paraId="2386F9B3" w14:textId="6A68D278" w:rsidR="00A0672F" w:rsidRDefault="00A0672F" w:rsidP="00754792">
            <w:pPr>
              <w:pStyle w:val="Body"/>
              <w:ind w:firstLine="0"/>
            </w:pPr>
            <w:r w:rsidRPr="00512114">
              <w:rPr>
                <w:position w:val="-10"/>
              </w:rPr>
              <w:object w:dxaOrig="1340" w:dyaOrig="320" w14:anchorId="0B30CE59">
                <v:shape id="_x0000_i1105" type="#_x0000_t75" style="width:66.8pt;height:16.15pt" o:ole="">
                  <v:imagedata r:id="rId87" o:title=""/>
                </v:shape>
                <o:OLEObject Type="Embed" ProgID="Equation.DSMT4" ShapeID="_x0000_i1105" DrawAspect="Content" ObjectID="_1786309462" r:id="rId88"/>
              </w:object>
            </w:r>
          </w:p>
        </w:tc>
        <w:tc>
          <w:tcPr>
            <w:tcW w:w="550" w:type="dxa"/>
            <w:shd w:val="clear" w:color="auto" w:fill="auto"/>
            <w:vAlign w:val="center"/>
          </w:tcPr>
          <w:p w14:paraId="0C261EB9" w14:textId="77777777" w:rsidR="00A0672F" w:rsidRDefault="00A0672F" w:rsidP="00754792">
            <w:pPr>
              <w:pStyle w:val="Body"/>
              <w:ind w:firstLine="0"/>
              <w:jc w:val="right"/>
            </w:pPr>
            <w:r>
              <w:rPr>
                <w:rFonts w:hint="eastAsia"/>
              </w:rPr>
              <w:t>(14)</w:t>
            </w:r>
          </w:p>
        </w:tc>
      </w:tr>
    </w:tbl>
    <w:p w14:paraId="705950ED" w14:textId="77777777" w:rsidR="008D77CD" w:rsidRDefault="008D77CD" w:rsidP="00F54362">
      <w:pPr>
        <w:pStyle w:val="Equation"/>
      </w:pPr>
    </w:p>
    <w:tbl>
      <w:tblPr>
        <w:tblW w:w="5235" w:type="dxa"/>
        <w:tblLook w:val="04A0" w:firstRow="1" w:lastRow="0" w:firstColumn="1" w:lastColumn="0" w:noHBand="0" w:noVBand="1"/>
      </w:tblPr>
      <w:tblGrid>
        <w:gridCol w:w="4585"/>
        <w:gridCol w:w="650"/>
      </w:tblGrid>
      <w:tr w:rsidR="00512114" w14:paraId="6A89229F" w14:textId="77777777" w:rsidTr="00A0672F">
        <w:tc>
          <w:tcPr>
            <w:tcW w:w="4585" w:type="dxa"/>
            <w:shd w:val="clear" w:color="auto" w:fill="auto"/>
          </w:tcPr>
          <w:p w14:paraId="33AE908E" w14:textId="3802D19A" w:rsidR="00512114" w:rsidRPr="00367B7C" w:rsidRDefault="0084321F" w:rsidP="000C22A0">
            <w:pPr>
              <w:pStyle w:val="Body"/>
              <w:ind w:firstLine="0"/>
            </w:pPr>
            <w:r w:rsidRPr="007618B8">
              <w:rPr>
                <w:position w:val="-72"/>
              </w:rPr>
              <w:object w:dxaOrig="4360" w:dyaOrig="6660" w14:anchorId="4BBCAFDD">
                <v:shape id="_x0000_i1102" type="#_x0000_t75" style="width:218.3pt;height:332.95pt" o:ole="">
                  <v:imagedata r:id="rId89" o:title=""/>
                </v:shape>
                <o:OLEObject Type="Embed" ProgID="Equation.DSMT4" ShapeID="_x0000_i1102" DrawAspect="Content" ObjectID="_1786309463" r:id="rId90"/>
              </w:object>
            </w:r>
          </w:p>
        </w:tc>
        <w:tc>
          <w:tcPr>
            <w:tcW w:w="650" w:type="dxa"/>
            <w:shd w:val="clear" w:color="auto" w:fill="auto"/>
            <w:vAlign w:val="center"/>
          </w:tcPr>
          <w:p w14:paraId="4AEC691C" w14:textId="3E4C004D" w:rsidR="00512114" w:rsidRDefault="00512114" w:rsidP="000C22A0">
            <w:pPr>
              <w:pStyle w:val="Body"/>
              <w:ind w:firstLine="0"/>
              <w:jc w:val="right"/>
            </w:pPr>
            <w:r>
              <w:rPr>
                <w:rFonts w:hint="eastAsia"/>
              </w:rPr>
              <w:t>(13)</w:t>
            </w:r>
          </w:p>
        </w:tc>
      </w:tr>
    </w:tbl>
    <w:p w14:paraId="24E8983B" w14:textId="77777777" w:rsidR="005E57DD" w:rsidRDefault="005E57DD" w:rsidP="00F54362">
      <w:pPr>
        <w:pStyle w:val="Equation"/>
      </w:pPr>
    </w:p>
    <w:p w14:paraId="7D515D18" w14:textId="41875552" w:rsidR="0083602D" w:rsidRDefault="005E57DD" w:rsidP="00F54362">
      <w:pPr>
        <w:pStyle w:val="Equation"/>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16"/>
        <w:gridCol w:w="550"/>
      </w:tblGrid>
      <w:tr w:rsidR="00E839A4" w14:paraId="62ECEE91" w14:textId="77777777" w:rsidTr="00E97C17">
        <w:tc>
          <w:tcPr>
            <w:tcW w:w="4343" w:type="dxa"/>
            <w:shd w:val="clear" w:color="auto" w:fill="auto"/>
          </w:tcPr>
          <w:p w14:paraId="3DD4ED85" w14:textId="4E2FB58E" w:rsidR="00E839A4" w:rsidRDefault="00F92DEE" w:rsidP="00E97C17">
            <w:pPr>
              <w:pStyle w:val="Body"/>
              <w:ind w:firstLine="0"/>
            </w:pPr>
            <w:r w:rsidRPr="00F92DEE">
              <w:rPr>
                <w:position w:val="-10"/>
              </w:rPr>
              <w:object w:dxaOrig="1280" w:dyaOrig="320" w14:anchorId="075208E9">
                <v:shape id="_x0000_i1066" type="#_x0000_t75" style="width:63.95pt;height:15.55pt" o:ole="">
                  <v:imagedata r:id="rId91" o:title=""/>
                </v:shape>
                <o:OLEObject Type="Embed" ProgID="Equation.DSMT4" ShapeID="_x0000_i1066" DrawAspect="Content" ObjectID="_1786309464" r:id="rId92"/>
              </w:object>
            </w:r>
          </w:p>
        </w:tc>
        <w:tc>
          <w:tcPr>
            <w:tcW w:w="550" w:type="dxa"/>
            <w:shd w:val="clear" w:color="auto" w:fill="auto"/>
            <w:vAlign w:val="center"/>
          </w:tcPr>
          <w:p w14:paraId="2CA8CDD3" w14:textId="6EA21A5B" w:rsidR="00E839A4" w:rsidRDefault="00E839A4" w:rsidP="00E97C17">
            <w:pPr>
              <w:pStyle w:val="Body"/>
              <w:ind w:firstLine="0"/>
              <w:jc w:val="right"/>
            </w:pPr>
            <w:r>
              <w:rPr>
                <w:rFonts w:hint="eastAsia"/>
              </w:rPr>
              <w:t>(15)</w:t>
            </w:r>
          </w:p>
        </w:tc>
      </w:tr>
      <w:tr w:rsidR="00FD04BF" w14:paraId="373CF3B2" w14:textId="77777777" w:rsidTr="00E97C17">
        <w:tc>
          <w:tcPr>
            <w:tcW w:w="4343" w:type="dxa"/>
            <w:shd w:val="clear" w:color="auto" w:fill="auto"/>
          </w:tcPr>
          <w:p w14:paraId="684ABB92" w14:textId="79C56177" w:rsidR="00FD04BF" w:rsidRPr="00E839A4" w:rsidRDefault="00FD04BF" w:rsidP="00E97C17">
            <w:pPr>
              <w:pStyle w:val="Body"/>
              <w:ind w:firstLine="0"/>
            </w:pPr>
            <w:r w:rsidRPr="005442A6">
              <w:rPr>
                <w:position w:val="-144"/>
              </w:rPr>
              <w:object w:dxaOrig="4300" w:dyaOrig="2980" w14:anchorId="0DFE8F1F">
                <v:shape id="_x0000_i1067" type="#_x0000_t75" style="width:214.85pt;height:149.2pt" o:ole="">
                  <v:imagedata r:id="rId93" o:title=""/>
                </v:shape>
                <o:OLEObject Type="Embed" ProgID="Equation.DSMT4" ShapeID="_x0000_i1067" DrawAspect="Content" ObjectID="_1786309465" r:id="rId94"/>
              </w:object>
            </w:r>
          </w:p>
        </w:tc>
        <w:tc>
          <w:tcPr>
            <w:tcW w:w="550" w:type="dxa"/>
            <w:shd w:val="clear" w:color="auto" w:fill="auto"/>
            <w:vAlign w:val="center"/>
          </w:tcPr>
          <w:p w14:paraId="160ACBE6" w14:textId="7C342801" w:rsidR="00FD04BF" w:rsidRDefault="00FD04BF" w:rsidP="00E97C17">
            <w:pPr>
              <w:pStyle w:val="Body"/>
              <w:ind w:firstLine="0"/>
              <w:jc w:val="right"/>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pPr>
      <w:r>
        <w:t>where</w:t>
      </w:r>
      <w:r>
        <w:rPr>
          <w:rFonts w:hint="eastAsia"/>
        </w:rPr>
        <w:t xml:space="preserve"> </w:t>
      </w:r>
      <w:r w:rsidRPr="00405DDE">
        <w:rPr>
          <w:position w:val="-10"/>
        </w:rPr>
        <w:object w:dxaOrig="220" w:dyaOrig="300" w14:anchorId="2101E3F1">
          <v:shape id="_x0000_i1068" type="#_x0000_t75" style="width:10.95pt;height:15pt" o:ole="">
            <v:imagedata r:id="rId95" o:title=""/>
          </v:shape>
          <o:OLEObject Type="Embed" ProgID="Equation.DSMT4" ShapeID="_x0000_i1068" DrawAspect="Content" ObjectID="_1786309466"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069" type="#_x0000_t75" style="width:18.45pt;height:16.15pt" o:ole="">
            <v:imagedata r:id="rId97" o:title=""/>
          </v:shape>
          <o:OLEObject Type="Embed" ProgID="Equation.DSMT4" ShapeID="_x0000_i1069" DrawAspect="Content" ObjectID="_1786309467" r:id="rId98"/>
        </w:object>
      </w:r>
    </w:p>
    <w:p w14:paraId="0FB5710E" w14:textId="77EFA9D8" w:rsidR="005D5EDC" w:rsidRDefault="00FD04BF" w:rsidP="00FC7280">
      <w:pPr>
        <w:pStyle w:val="Equation"/>
        <w:ind w:firstLineChars="100" w:firstLine="200"/>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070" type="#_x0000_t75" style="width:20.15pt;height:15pt" o:ole="">
            <v:imagedata r:id="rId85" o:title=""/>
          </v:shape>
          <o:OLEObject Type="Embed" ProgID="Equation.DSMT4" ShapeID="_x0000_i1070" DrawAspect="Content" ObjectID="_1786309468"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54DD6755" w:rsidR="00367B7C" w:rsidRDefault="007E345A" w:rsidP="002C251B">
            <w:pPr>
              <w:pStyle w:val="Body"/>
              <w:ind w:firstLine="0"/>
            </w:pPr>
            <w:r w:rsidRPr="00E910FB">
              <w:rPr>
                <w:position w:val="-94"/>
              </w:rPr>
              <w:object w:dxaOrig="2940" w:dyaOrig="1980" w14:anchorId="5A5FE797">
                <v:shape id="_x0000_i1071" type="#_x0000_t75" style="width:147.45pt;height:98.5pt" o:ole="">
                  <v:imagedata r:id="rId100" o:title=""/>
                </v:shape>
                <o:OLEObject Type="Embed" ProgID="Equation.DSMT4" ShapeID="_x0000_i1071" DrawAspect="Content" ObjectID="_1786309469" r:id="rId101"/>
              </w:object>
            </w:r>
          </w:p>
        </w:tc>
        <w:tc>
          <w:tcPr>
            <w:tcW w:w="550" w:type="dxa"/>
            <w:shd w:val="clear" w:color="auto" w:fill="auto"/>
            <w:vAlign w:val="center"/>
          </w:tcPr>
          <w:p w14:paraId="566E75CD" w14:textId="03054505" w:rsidR="00367B7C" w:rsidRDefault="00367B7C" w:rsidP="002C251B">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072" type="#_x0000_t75" style="width:31.1pt;height:13.8pt" o:ole="">
            <v:imagedata r:id="rId102" o:title=""/>
          </v:shape>
          <o:OLEObject Type="Embed" ProgID="Equation.DSMT4" ShapeID="_x0000_i1072" DrawAspect="Content" ObjectID="_1786309470"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073" type="#_x0000_t75" style="width:23.6pt;height:12.65pt" o:ole="">
            <v:imagedata r:id="rId104" o:title=""/>
          </v:shape>
          <o:OLEObject Type="Embed" ProgID="Equation.DSMT4" ShapeID="_x0000_i1073" DrawAspect="Content" ObjectID="_1786309471"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074" type="#_x0000_t75" style="width:39.15pt;height:15pt" o:ole="">
            <v:imagedata r:id="rId106" o:title=""/>
          </v:shape>
          <o:OLEObject Type="Embed" ProgID="Equation.DSMT4" ShapeID="_x0000_i1074" DrawAspect="Content" ObjectID="_1786309472"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075" type="#_x0000_t75" style="width:18.45pt;height:15pt" o:ole="">
            <v:imagedata r:id="rId108" o:title=""/>
          </v:shape>
          <o:OLEObject Type="Embed" ProgID="Equation.DSMT4" ShapeID="_x0000_i1075" DrawAspect="Content" ObjectID="_1786309473"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076" type="#_x0000_t75" style="width:63.35pt;height:15pt" o:ole="">
            <v:imagedata r:id="rId110" o:title=""/>
          </v:shape>
          <o:OLEObject Type="Embed" ProgID="Equation.DSMT4" ShapeID="_x0000_i1076" DrawAspect="Content" ObjectID="_1786309474" r:id="rId111"/>
        </w:object>
      </w:r>
      <w:r w:rsidR="0012020D">
        <w:rPr>
          <w:rFonts w:hint="eastAsia"/>
        </w:rPr>
        <w:t xml:space="preserve"> between the </w:t>
      </w:r>
      <w:r w:rsidR="0012020D" w:rsidRPr="0012020D">
        <w:rPr>
          <w:position w:val="-10"/>
        </w:rPr>
        <w:object w:dxaOrig="380" w:dyaOrig="300" w14:anchorId="07E1104E">
          <v:shape id="_x0000_i1077" type="#_x0000_t75" style="width:19pt;height:15pt" o:ole="">
            <v:imagedata r:id="rId112" o:title=""/>
          </v:shape>
          <o:OLEObject Type="Embed" ProgID="Equation.DSMT4" ShapeID="_x0000_i1077" DrawAspect="Content" ObjectID="_1786309475" r:id="rId113"/>
        </w:object>
      </w:r>
      <w:r w:rsidR="0012020D">
        <w:rPr>
          <w:rFonts w:hint="eastAsia"/>
        </w:rPr>
        <w:t xml:space="preserve"> and the innovation </w:t>
      </w:r>
      <w:r w:rsidR="0012020D" w:rsidRPr="0012020D">
        <w:rPr>
          <w:position w:val="-10"/>
        </w:rPr>
        <w:object w:dxaOrig="400" w:dyaOrig="300" w14:anchorId="425D8399">
          <v:shape id="_x0000_i1078" type="#_x0000_t75" style="width:20.15pt;height:15pt" o:ole="">
            <v:imagedata r:id="rId114" o:title=""/>
          </v:shape>
          <o:OLEObject Type="Embed" ProgID="Equation.DSMT4" ShapeID="_x0000_i1078" DrawAspect="Content" ObjectID="_1786309476" r:id="rId115"/>
        </w:object>
      </w:r>
      <w:r w:rsidR="000C7E4E">
        <w:rPr>
          <w:rFonts w:hint="eastAsia"/>
        </w:rPr>
        <w:t xml:space="preserve"> </w:t>
      </w:r>
      <w:r w:rsidR="0012020D">
        <w:rPr>
          <w:rFonts w:hint="eastAsia"/>
        </w:rPr>
        <w:t>term.</w:t>
      </w:r>
    </w:p>
    <w:p w14:paraId="3DAEFCE5" w14:textId="290643F1" w:rsidR="00C7064D" w:rsidRDefault="00C7064D" w:rsidP="00FD04BF">
      <w:pPr>
        <w:pStyle w:val="Body"/>
        <w:ind w:firstLine="0"/>
      </w:pPr>
    </w:p>
    <w:p w14:paraId="27BA2F34" w14:textId="77777777" w:rsidR="00A0672F" w:rsidRPr="00B20052" w:rsidRDefault="00A0672F" w:rsidP="00A0672F">
      <w:pPr>
        <w:pStyle w:val="SectionTitle"/>
        <w:spacing w:line="240" w:lineRule="auto"/>
        <w:rPr>
          <w:b/>
          <w:sz w:val="20"/>
        </w:rPr>
      </w:pPr>
      <w:r w:rsidRPr="00666AD0">
        <w:rPr>
          <w:rFonts w:hint="eastAsia"/>
          <w:sz w:val="20"/>
        </w:rPr>
        <w:t xml:space="preserve">3. </w:t>
      </w:r>
      <w:r>
        <w:rPr>
          <w:rFonts w:hint="eastAsia"/>
          <w:sz w:val="20"/>
        </w:rPr>
        <w:t>Torque-vectoring</w:t>
      </w:r>
    </w:p>
    <w:p w14:paraId="2CB19D0F" w14:textId="77777777" w:rsidR="00A0672F" w:rsidRDefault="00A0672F" w:rsidP="00A0672F">
      <w:pPr>
        <w:pStyle w:val="Body"/>
        <w:ind w:firstLine="0"/>
      </w:pPr>
    </w:p>
    <w:p w14:paraId="34E300A5" w14:textId="77777777" w:rsidR="00A0672F" w:rsidRDefault="00A0672F" w:rsidP="00A0672F">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 Design</w:t>
      </w:r>
      <w:r>
        <w:tab/>
      </w:r>
    </w:p>
    <w:p w14:paraId="039C9CA0" w14:textId="77777777" w:rsidR="00A0672F" w:rsidRDefault="00A0672F" w:rsidP="00A0672F">
      <w:pPr>
        <w:pStyle w:val="Body"/>
        <w:ind w:firstLine="0"/>
      </w:pPr>
    </w:p>
    <w:p w14:paraId="2A316212" w14:textId="4CD4E64A" w:rsidR="00A0672F" w:rsidRDefault="00A0672F" w:rsidP="00A0672F">
      <w:pPr>
        <w:pStyle w:val="Body"/>
        <w:ind w:firstLine="0"/>
      </w:pPr>
      <w:r>
        <w:rPr>
          <w:rFonts w:hint="eastAsia"/>
        </w:rPr>
        <w:t xml:space="preserve">In this study, to ensure </w:t>
      </w:r>
      <w:r>
        <w:t>robustness</w:t>
      </w:r>
      <w:r>
        <w:rPr>
          <w:rFonts w:hint="eastAsia"/>
        </w:rPr>
        <w:t xml:space="preserve">, a SMC </w:t>
      </w:r>
      <w:r>
        <w:t>approach</w:t>
      </w:r>
      <w:r>
        <w:rPr>
          <w:rFonts w:hint="eastAsia"/>
        </w:rPr>
        <w:t xml:space="preserve"> is utilized to achieve the desired momentum. Depending on which order of the sliding surface being controlled, it referred to as First-Order Sliding Mode (FOSM) and Second-Order Sliding </w:t>
      </w:r>
      <w:proofErr w:type="gramStart"/>
      <w:r>
        <w:rPr>
          <w:rFonts w:hint="eastAsia"/>
        </w:rPr>
        <w:t>Mode(</w:t>
      </w:r>
      <w:proofErr w:type="gramEnd"/>
      <w:r>
        <w:rPr>
          <w:rFonts w:hint="eastAsia"/>
        </w:rPr>
        <w:t xml:space="preserve">SOSM). FOSM is simple to design and requires low computational power, but it can cause chattering problems. </w:t>
      </w:r>
      <w:r>
        <w:t>O</w:t>
      </w:r>
      <w:r>
        <w:rPr>
          <w:rFonts w:hint="eastAsia"/>
        </w:rPr>
        <w:t xml:space="preserve">n the other hand, SOSM effectively mitigates chattering issues and is </w:t>
      </w:r>
      <w:r>
        <w:t>therefore</w:t>
      </w:r>
      <w:r>
        <w:rPr>
          <w:rFonts w:hint="eastAsia"/>
        </w:rPr>
        <w:t xml:space="preserve"> commonly applied in TV </w:t>
      </w:r>
      <w:r>
        <w:t>system</w:t>
      </w:r>
      <w:r>
        <w:rPr>
          <w:rFonts w:hint="eastAsia"/>
        </w:rPr>
        <w:t>s (Liang</w:t>
      </w:r>
      <w:r w:rsidR="00651E72">
        <w:rPr>
          <w:rFonts w:hint="eastAsia"/>
        </w:rPr>
        <w:t xml:space="preserve"> et al.</w:t>
      </w:r>
      <w:r>
        <w:rPr>
          <w:rFonts w:hint="eastAsia"/>
        </w:rPr>
        <w:t xml:space="preserve">, 2020). However, FS vehicles are constrained by </w:t>
      </w:r>
      <w:proofErr w:type="spellStart"/>
      <w:r>
        <w:rPr>
          <w:rFonts w:hint="eastAsia"/>
        </w:rPr>
        <w:t>limiterd</w:t>
      </w:r>
      <w:proofErr w:type="spellEnd"/>
      <w:r>
        <w:rPr>
          <w:rFonts w:hint="eastAsia"/>
        </w:rPr>
        <w:t xml:space="preserve"> computational resources. Additionally, FOSM, </w:t>
      </w:r>
      <w:r>
        <w:t>when</w:t>
      </w:r>
      <w:r>
        <w:rPr>
          <w:rFonts w:hint="eastAsia"/>
        </w:rPr>
        <w:t xml:space="preserve"> combined with methods to reduce chattering, provides sufficient performance for TV (d</w:t>
      </w:r>
      <w:r w:rsidRPr="00D678F9">
        <w:t>e Carvalho Pinheiro</w:t>
      </w:r>
      <w:r w:rsidR="00651E72">
        <w:rPr>
          <w:rFonts w:hint="eastAsia"/>
        </w:rPr>
        <w:t xml:space="preserve"> et al</w:t>
      </w:r>
      <w:r>
        <w:rPr>
          <w:rFonts w:hint="eastAsia"/>
        </w:rPr>
        <w:t>, 2023). Consequently, the controller in this study is designed using FOSM.</w:t>
      </w:r>
    </w:p>
    <w:p w14:paraId="782779CA" w14:textId="77777777" w:rsidR="00A0672F" w:rsidRPr="00A0672F" w:rsidRDefault="00A0672F" w:rsidP="00FD04BF">
      <w:pPr>
        <w:pStyle w:val="Body"/>
        <w:ind w:firstLine="0"/>
      </w:pPr>
    </w:p>
    <w:p w14:paraId="109471AD" w14:textId="77777777" w:rsidR="00A0672F" w:rsidRDefault="00A0672F" w:rsidP="00A0672F">
      <w:pPr>
        <w:pStyle w:val="Body"/>
        <w:ind w:firstLineChars="100" w:firstLine="200"/>
      </w:pPr>
      <w:r>
        <w:rPr>
          <w:rFonts w:hint="eastAsia"/>
        </w:rPr>
        <w:t xml:space="preserve">To establish FOSM for torque vectoring, the </w:t>
      </w:r>
      <w:proofErr w:type="spellStart"/>
      <w:r>
        <w:rPr>
          <w:rFonts w:hint="eastAsia"/>
        </w:rPr>
        <w:t>slidng</w:t>
      </w:r>
      <w:proofErr w:type="spellEnd"/>
      <w:r>
        <w:rPr>
          <w:rFonts w:hint="eastAsia"/>
        </w:rPr>
        <w:t xml:space="preserve"> surface is designed for the vehicle</w:t>
      </w:r>
      <w:r>
        <w:t>’</w:t>
      </w:r>
      <w:r>
        <w:rPr>
          <w:rFonts w:hint="eastAsia"/>
        </w:rPr>
        <w:t>s yaw rate to track the desired yaw rate. it is expressed as follows:</w:t>
      </w:r>
    </w:p>
    <w:p w14:paraId="29D9B0EC" w14:textId="77777777" w:rsidR="00A0672F" w:rsidRDefault="00A0672F" w:rsidP="00A0672F">
      <w:pPr>
        <w:pStyle w:val="Body"/>
        <w:ind w:firstLine="0"/>
      </w:pPr>
    </w:p>
    <w:tbl>
      <w:tblPr>
        <w:tblW w:w="0" w:type="auto"/>
        <w:tblLook w:val="04A0" w:firstRow="1" w:lastRow="0" w:firstColumn="1" w:lastColumn="0" w:noHBand="0" w:noVBand="1"/>
      </w:tblPr>
      <w:tblGrid>
        <w:gridCol w:w="4343"/>
        <w:gridCol w:w="550"/>
      </w:tblGrid>
      <w:tr w:rsidR="00A0672F" w14:paraId="148E7FF5" w14:textId="77777777" w:rsidTr="00754792">
        <w:tc>
          <w:tcPr>
            <w:tcW w:w="4361" w:type="dxa"/>
            <w:shd w:val="clear" w:color="auto" w:fill="auto"/>
          </w:tcPr>
          <w:p w14:paraId="1F65149E" w14:textId="77777777" w:rsidR="00A0672F" w:rsidRDefault="00A0672F" w:rsidP="00754792">
            <w:pPr>
              <w:pStyle w:val="Body"/>
              <w:ind w:firstLine="0"/>
            </w:pPr>
            <w:r w:rsidRPr="001F7642">
              <w:rPr>
                <w:position w:val="-10"/>
              </w:rPr>
              <w:object w:dxaOrig="960" w:dyaOrig="300" w14:anchorId="1AC4F269">
                <v:shape id="_x0000_i1108" type="#_x0000_t75" style="width:47.8pt;height:15pt" o:ole="">
                  <v:imagedata r:id="rId116" o:title=""/>
                </v:shape>
                <o:OLEObject Type="Embed" ProgID="Equation.DSMT4" ShapeID="_x0000_i1108" DrawAspect="Content" ObjectID="_1786309477" r:id="rId117"/>
              </w:object>
            </w:r>
          </w:p>
        </w:tc>
        <w:tc>
          <w:tcPr>
            <w:tcW w:w="514" w:type="dxa"/>
            <w:shd w:val="clear" w:color="auto" w:fill="auto"/>
            <w:vAlign w:val="center"/>
          </w:tcPr>
          <w:p w14:paraId="03D4C4CC" w14:textId="5669D14D" w:rsidR="00A0672F" w:rsidRDefault="00A0672F" w:rsidP="00754792">
            <w:pPr>
              <w:pStyle w:val="Body"/>
              <w:ind w:firstLine="0"/>
              <w:jc w:val="right"/>
            </w:pPr>
            <w:r>
              <w:rPr>
                <w:rFonts w:hint="eastAsia"/>
              </w:rPr>
              <w:t>(</w:t>
            </w:r>
            <w:r>
              <w:rPr>
                <w:rFonts w:hint="eastAsia"/>
              </w:rPr>
              <w:t>17</w:t>
            </w:r>
            <w:r>
              <w:rPr>
                <w:rFonts w:hint="eastAsia"/>
              </w:rPr>
              <w:t>)</w:t>
            </w:r>
          </w:p>
        </w:tc>
      </w:tr>
    </w:tbl>
    <w:p w14:paraId="39CF962C" w14:textId="77777777" w:rsidR="00A0672F" w:rsidRPr="00DE4BCB" w:rsidRDefault="00A0672F" w:rsidP="00A0672F">
      <w:pPr>
        <w:pStyle w:val="Body"/>
        <w:ind w:firstLine="0"/>
      </w:pPr>
    </w:p>
    <w:p w14:paraId="0C51A223" w14:textId="77777777" w:rsidR="00A0672F" w:rsidRDefault="00A0672F" w:rsidP="00A0672F">
      <w:pPr>
        <w:pStyle w:val="Body"/>
        <w:ind w:firstLine="0"/>
      </w:pPr>
      <w:r>
        <w:rPr>
          <w:rFonts w:hint="eastAsia"/>
        </w:rPr>
        <w:t xml:space="preserve">The process of setting the control input involves following two steps. First, establish the </w:t>
      </w:r>
      <w:proofErr w:type="spellStart"/>
      <w:r>
        <w:rPr>
          <w:rFonts w:hint="eastAsia"/>
        </w:rPr>
        <w:t>equivalnt</w:t>
      </w:r>
      <w:proofErr w:type="spellEnd"/>
      <w:r>
        <w:rPr>
          <w:rFonts w:hint="eastAsia"/>
        </w:rPr>
        <w:t xml:space="preserve"> control, which ensures </w:t>
      </w:r>
      <w:r w:rsidRPr="001F3F68">
        <w:rPr>
          <w:position w:val="-6"/>
        </w:rPr>
        <w:object w:dxaOrig="499" w:dyaOrig="240" w14:anchorId="08164EFF">
          <v:shape id="_x0000_i1110" type="#_x0000_t75" style="width:24.2pt;height:12.1pt" o:ole="">
            <v:imagedata r:id="rId118" o:title=""/>
          </v:shape>
          <o:OLEObject Type="Embed" ProgID="Equation.DSMT4" ShapeID="_x0000_i1110" DrawAspect="Content" ObjectID="_1786309478" r:id="rId119"/>
        </w:object>
      </w:r>
      <w:r>
        <w:rPr>
          <w:rFonts w:hint="eastAsia"/>
        </w:rPr>
        <w:t xml:space="preserve"> under the </w:t>
      </w:r>
      <w:proofErr w:type="spellStart"/>
      <w:r>
        <w:rPr>
          <w:rFonts w:hint="eastAsia"/>
        </w:rPr>
        <w:t>assumtion</w:t>
      </w:r>
      <w:proofErr w:type="spellEnd"/>
      <w:r>
        <w:rPr>
          <w:rFonts w:hint="eastAsia"/>
        </w:rPr>
        <w:t xml:space="preserve"> of no disturbances and can be determined by imposing </w:t>
      </w:r>
      <w:r w:rsidRPr="001F3F68">
        <w:rPr>
          <w:position w:val="-6"/>
        </w:rPr>
        <w:object w:dxaOrig="499" w:dyaOrig="300" w14:anchorId="5AE13240">
          <v:shape id="_x0000_i1111" type="#_x0000_t75" style="width:24.2pt;height:15pt" o:ole="">
            <v:imagedata r:id="rId120" o:title=""/>
          </v:shape>
          <o:OLEObject Type="Embed" ProgID="Equation.DSMT4" ShapeID="_x0000_i1111" DrawAspect="Content" ObjectID="_1786309479" r:id="rId121"/>
        </w:object>
      </w:r>
      <w:r>
        <w:rPr>
          <w:rFonts w:hint="eastAsia"/>
        </w:rPr>
        <w:t>.</w:t>
      </w:r>
    </w:p>
    <w:tbl>
      <w:tblPr>
        <w:tblW w:w="0" w:type="auto"/>
        <w:tblLook w:val="04A0" w:firstRow="1" w:lastRow="0" w:firstColumn="1" w:lastColumn="0" w:noHBand="0" w:noVBand="1"/>
      </w:tblPr>
      <w:tblGrid>
        <w:gridCol w:w="4343"/>
        <w:gridCol w:w="550"/>
      </w:tblGrid>
      <w:tr w:rsidR="00A0672F" w14:paraId="6E4C86F5" w14:textId="77777777" w:rsidTr="00754792">
        <w:tc>
          <w:tcPr>
            <w:tcW w:w="4361" w:type="dxa"/>
            <w:shd w:val="clear" w:color="auto" w:fill="auto"/>
          </w:tcPr>
          <w:p w14:paraId="3D28625F" w14:textId="199CA946" w:rsidR="00A0672F" w:rsidRDefault="00A0672F" w:rsidP="00754792">
            <w:pPr>
              <w:pStyle w:val="Body"/>
              <w:ind w:firstLine="0"/>
            </w:pPr>
            <w:r w:rsidRPr="00A0672F">
              <w:rPr>
                <w:position w:val="-10"/>
              </w:rPr>
              <w:object w:dxaOrig="1280" w:dyaOrig="340" w14:anchorId="564200E0">
                <v:shape id="_x0000_i1116" type="#_x0000_t75" style="width:63.95pt;height:17.3pt" o:ole="">
                  <v:imagedata r:id="rId122" o:title=""/>
                </v:shape>
                <o:OLEObject Type="Embed" ProgID="Equation.DSMT4" ShapeID="_x0000_i1116" DrawAspect="Content" ObjectID="_1786309480" r:id="rId123"/>
              </w:object>
            </w:r>
          </w:p>
        </w:tc>
        <w:tc>
          <w:tcPr>
            <w:tcW w:w="514" w:type="dxa"/>
            <w:shd w:val="clear" w:color="auto" w:fill="auto"/>
            <w:vAlign w:val="center"/>
          </w:tcPr>
          <w:p w14:paraId="5152BDE9" w14:textId="7B291978" w:rsidR="00A0672F" w:rsidRDefault="00A0672F" w:rsidP="00754792">
            <w:pPr>
              <w:pStyle w:val="Body"/>
              <w:ind w:firstLine="0"/>
              <w:jc w:val="right"/>
            </w:pPr>
            <w:r>
              <w:rPr>
                <w:rFonts w:hint="eastAsia"/>
              </w:rPr>
              <w:t>(</w:t>
            </w:r>
            <w:r>
              <w:rPr>
                <w:rFonts w:hint="eastAsia"/>
              </w:rPr>
              <w:t>18</w:t>
            </w:r>
            <w:r>
              <w:rPr>
                <w:rFonts w:hint="eastAsia"/>
              </w:rPr>
              <w:t>)</w:t>
            </w:r>
          </w:p>
        </w:tc>
      </w:tr>
    </w:tbl>
    <w:p w14:paraId="24FFA5C3" w14:textId="77777777" w:rsidR="00A0672F" w:rsidRDefault="00A0672F" w:rsidP="00FD04BF">
      <w:pPr>
        <w:pStyle w:val="Body"/>
        <w:ind w:firstLine="0"/>
      </w:pPr>
    </w:p>
    <w:p w14:paraId="609F3456" w14:textId="77777777" w:rsidR="00C07AB2" w:rsidRDefault="00C07AB2" w:rsidP="00C07AB2">
      <w:pPr>
        <w:pStyle w:val="Body"/>
        <w:ind w:firstLine="0"/>
      </w:pPr>
      <w:proofErr w:type="spellStart"/>
      <w:r>
        <w:t>D</w:t>
      </w:r>
      <w:r>
        <w:rPr>
          <w:rFonts w:hint="eastAsia"/>
        </w:rPr>
        <w:t>erivration</w:t>
      </w:r>
      <w:proofErr w:type="spellEnd"/>
      <w:r>
        <w:rPr>
          <w:rFonts w:hint="eastAsia"/>
        </w:rPr>
        <w:t xml:space="preserve"> of yaw rate is defined in </w:t>
      </w:r>
      <w:proofErr w:type="gramStart"/>
      <w:r>
        <w:rPr>
          <w:rFonts w:hint="eastAsia"/>
        </w:rPr>
        <w:t>Eq.(</w:t>
      </w:r>
      <w:proofErr w:type="gramEnd"/>
      <w:r>
        <w:rPr>
          <w:rFonts w:hint="eastAsia"/>
        </w:rPr>
        <w:t xml:space="preserve">3). This equation can be partitioned into two components: one is </w:t>
      </w:r>
      <w:r w:rsidRPr="0055511E">
        <w:rPr>
          <w:position w:val="-10"/>
        </w:rPr>
        <w:object w:dxaOrig="340" w:dyaOrig="300" w14:anchorId="38164E3C">
          <v:shape id="_x0000_i1117" type="#_x0000_t75" style="width:17.3pt;height:15pt" o:ole="">
            <v:imagedata r:id="rId124" o:title=""/>
          </v:shape>
          <o:OLEObject Type="Embed" ProgID="Equation.DSMT4" ShapeID="_x0000_i1117" DrawAspect="Content" ObjectID="_1786309481" r:id="rId125"/>
        </w:object>
      </w:r>
      <w:r>
        <w:rPr>
          <w:rFonts w:hint="eastAsia"/>
        </w:rPr>
        <w:t xml:space="preserve">, which </w:t>
      </w:r>
      <w:proofErr w:type="spellStart"/>
      <w:r>
        <w:rPr>
          <w:rFonts w:hint="eastAsia"/>
        </w:rPr>
        <w:t>consis</w:t>
      </w:r>
      <w:proofErr w:type="spellEnd"/>
      <w:r>
        <w:rPr>
          <w:rFonts w:hint="eastAsia"/>
        </w:rPr>
        <w:t xml:space="preserve"> of </w:t>
      </w:r>
      <w:r w:rsidRPr="0055511E">
        <w:rPr>
          <w:position w:val="-10"/>
        </w:rPr>
        <w:object w:dxaOrig="260" w:dyaOrig="300" w14:anchorId="4AC41D27">
          <v:shape id="_x0000_i1118" type="#_x0000_t75" style="width:12.65pt;height:15pt" o:ole="">
            <v:imagedata r:id="rId126" o:title=""/>
          </v:shape>
          <o:OLEObject Type="Embed" ProgID="Equation.DSMT4" ShapeID="_x0000_i1118" DrawAspect="Content" ObjectID="_1786309482" r:id="rId127"/>
        </w:object>
      </w:r>
      <w:r>
        <w:rPr>
          <w:rFonts w:hint="eastAsia"/>
        </w:rPr>
        <w:t xml:space="preserve">, as </w:t>
      </w:r>
      <w:r>
        <w:t>described</w:t>
      </w:r>
      <w:r>
        <w:rPr>
          <w:rFonts w:hint="eastAsia"/>
        </w:rPr>
        <w:t xml:space="preserve"> in the following:</w:t>
      </w:r>
    </w:p>
    <w:p w14:paraId="19E7AADF" w14:textId="77777777" w:rsidR="00C07AB2" w:rsidRDefault="00C07AB2" w:rsidP="00C07AB2">
      <w:pPr>
        <w:pStyle w:val="Body"/>
        <w:ind w:firstLine="0"/>
      </w:pPr>
    </w:p>
    <w:tbl>
      <w:tblPr>
        <w:tblW w:w="0" w:type="auto"/>
        <w:tblLook w:val="04A0" w:firstRow="1" w:lastRow="0" w:firstColumn="1" w:lastColumn="0" w:noHBand="0" w:noVBand="1"/>
      </w:tblPr>
      <w:tblGrid>
        <w:gridCol w:w="4343"/>
        <w:gridCol w:w="550"/>
      </w:tblGrid>
      <w:tr w:rsidR="00C07AB2" w14:paraId="3F75CDD3" w14:textId="77777777" w:rsidTr="00754792">
        <w:tc>
          <w:tcPr>
            <w:tcW w:w="4361" w:type="dxa"/>
            <w:shd w:val="clear" w:color="auto" w:fill="auto"/>
          </w:tcPr>
          <w:p w14:paraId="3EFE0561" w14:textId="51EFE6A6" w:rsidR="00C07AB2" w:rsidRDefault="0091457F" w:rsidP="00754792">
            <w:pPr>
              <w:pStyle w:val="Body"/>
              <w:ind w:firstLine="0"/>
            </w:pPr>
            <w:r w:rsidRPr="00C07AB2">
              <w:rPr>
                <w:position w:val="-44"/>
              </w:rPr>
              <w:object w:dxaOrig="3460" w:dyaOrig="960" w14:anchorId="218D262B">
                <v:shape id="_x0000_i1131" type="#_x0000_t75" style="width:173.4pt;height:47.8pt" o:ole="">
                  <v:imagedata r:id="rId128" o:title=""/>
                </v:shape>
                <o:OLEObject Type="Embed" ProgID="Equation.DSMT4" ShapeID="_x0000_i1131" DrawAspect="Content" ObjectID="_1786309483" r:id="rId129"/>
              </w:object>
            </w:r>
          </w:p>
        </w:tc>
        <w:tc>
          <w:tcPr>
            <w:tcW w:w="514" w:type="dxa"/>
            <w:shd w:val="clear" w:color="auto" w:fill="auto"/>
            <w:vAlign w:val="center"/>
          </w:tcPr>
          <w:p w14:paraId="32213833" w14:textId="75DECEDB" w:rsidR="00C07AB2" w:rsidRDefault="00C07AB2" w:rsidP="00754792">
            <w:pPr>
              <w:pStyle w:val="Body"/>
              <w:ind w:firstLine="0"/>
              <w:jc w:val="right"/>
            </w:pPr>
            <w:r>
              <w:rPr>
                <w:rFonts w:hint="eastAsia"/>
              </w:rPr>
              <w:t>(</w:t>
            </w:r>
            <w:r w:rsidR="0091457F">
              <w:rPr>
                <w:rFonts w:hint="eastAsia"/>
              </w:rPr>
              <w:t>19</w:t>
            </w:r>
            <w:r>
              <w:rPr>
                <w:rFonts w:hint="eastAsia"/>
              </w:rPr>
              <w:t>)</w:t>
            </w:r>
          </w:p>
        </w:tc>
      </w:tr>
    </w:tbl>
    <w:p w14:paraId="401D1E0A" w14:textId="77777777" w:rsidR="00C07AB2" w:rsidRDefault="00C07AB2" w:rsidP="00FD04BF">
      <w:pPr>
        <w:pStyle w:val="Body"/>
        <w:ind w:firstLine="0"/>
      </w:pPr>
    </w:p>
    <w:p w14:paraId="01C48C00" w14:textId="7CFED098" w:rsidR="0091457F" w:rsidRDefault="0091457F" w:rsidP="0091457F">
      <w:pPr>
        <w:pStyle w:val="Body"/>
        <w:ind w:firstLine="0"/>
      </w:pPr>
      <w:r>
        <w:rPr>
          <w:rFonts w:hint="eastAsia"/>
        </w:rPr>
        <w:t>A</w:t>
      </w:r>
      <w:r>
        <w:rPr>
          <w:rFonts w:hint="eastAsia"/>
        </w:rPr>
        <w:t xml:space="preserve">nd the other is </w:t>
      </w:r>
      <w:r w:rsidRPr="00D363A4">
        <w:rPr>
          <w:position w:val="-12"/>
        </w:rPr>
        <w:object w:dxaOrig="340" w:dyaOrig="320" w14:anchorId="44D3990B">
          <v:shape id="_x0000_i1132" type="#_x0000_t75" style="width:17.3pt;height:15.55pt" o:ole="">
            <v:imagedata r:id="rId130" o:title=""/>
          </v:shape>
          <o:OLEObject Type="Embed" ProgID="Equation.DSMT4" ShapeID="_x0000_i1132" DrawAspect="Content" ObjectID="_1786309484" r:id="rId131"/>
        </w:object>
      </w:r>
      <w:r>
        <w:rPr>
          <w:rFonts w:hint="eastAsia"/>
        </w:rPr>
        <w:t xml:space="preserve">, which consists of </w:t>
      </w:r>
      <w:r w:rsidRPr="0055511E">
        <w:rPr>
          <w:position w:val="-12"/>
        </w:rPr>
        <w:object w:dxaOrig="260" w:dyaOrig="320" w14:anchorId="04A324B9">
          <v:shape id="_x0000_i1133" type="#_x0000_t75" style="width:12.65pt;height:15.55pt" o:ole="">
            <v:imagedata r:id="rId132" o:title=""/>
          </v:shape>
          <o:OLEObject Type="Embed" ProgID="Equation.DSMT4" ShapeID="_x0000_i1133" DrawAspect="Content" ObjectID="_1786309485" r:id="rId133"/>
        </w:object>
      </w:r>
      <w:r>
        <w:rPr>
          <w:rFonts w:hint="eastAsia"/>
        </w:rPr>
        <w:t xml:space="preserve">, as </w:t>
      </w:r>
      <w:proofErr w:type="spellStart"/>
      <w:proofErr w:type="gramStart"/>
      <w:r>
        <w:rPr>
          <w:rFonts w:hint="eastAsia"/>
        </w:rPr>
        <w:t>dscribed</w:t>
      </w:r>
      <w:proofErr w:type="spellEnd"/>
      <w:r>
        <w:rPr>
          <w:rFonts w:hint="eastAsia"/>
        </w:rPr>
        <w:t xml:space="preserve">  in</w:t>
      </w:r>
      <w:proofErr w:type="gramEnd"/>
      <w:r>
        <w:rPr>
          <w:rFonts w:hint="eastAsia"/>
        </w:rPr>
        <w:t xml:space="preserve"> the following:</w:t>
      </w:r>
    </w:p>
    <w:p w14:paraId="0E8FFC6D"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91457F" w14:paraId="22064F69" w14:textId="77777777" w:rsidTr="00754792">
        <w:tc>
          <w:tcPr>
            <w:tcW w:w="4361" w:type="dxa"/>
            <w:shd w:val="clear" w:color="auto" w:fill="auto"/>
          </w:tcPr>
          <w:p w14:paraId="249A4440" w14:textId="27DB7038" w:rsidR="0091457F" w:rsidRDefault="0091457F" w:rsidP="00754792">
            <w:pPr>
              <w:pStyle w:val="Body"/>
              <w:ind w:firstLine="0"/>
            </w:pPr>
            <w:r>
              <w:rPr>
                <w:position w:val="-46"/>
              </w:rPr>
              <w:object w:dxaOrig="3420" w:dyaOrig="999" w14:anchorId="3DEC12CE">
                <v:shape id="_x0000_i1141" type="#_x0000_t75" style="width:171.05pt;height:50.1pt" o:ole="">
                  <v:imagedata r:id="rId134" o:title=""/>
                </v:shape>
                <o:OLEObject Type="Embed" ProgID="Equation.DSMT4" ShapeID="_x0000_i1141" DrawAspect="Content" ObjectID="_1786309486" r:id="rId135"/>
              </w:object>
            </w:r>
          </w:p>
        </w:tc>
        <w:tc>
          <w:tcPr>
            <w:tcW w:w="514" w:type="dxa"/>
            <w:shd w:val="clear" w:color="auto" w:fill="auto"/>
            <w:vAlign w:val="center"/>
          </w:tcPr>
          <w:p w14:paraId="4D3915CE" w14:textId="49989753" w:rsidR="0091457F" w:rsidRDefault="0091457F" w:rsidP="00754792">
            <w:pPr>
              <w:pStyle w:val="Body"/>
              <w:ind w:firstLine="0"/>
              <w:jc w:val="right"/>
            </w:pPr>
            <w:r>
              <w:rPr>
                <w:rFonts w:hint="eastAsia"/>
              </w:rPr>
              <w:t>(</w:t>
            </w:r>
            <w:r>
              <w:rPr>
                <w:rFonts w:hint="eastAsia"/>
              </w:rPr>
              <w:t>20</w:t>
            </w:r>
            <w:r>
              <w:rPr>
                <w:rFonts w:hint="eastAsia"/>
              </w:rPr>
              <w:t>)</w:t>
            </w:r>
          </w:p>
        </w:tc>
      </w:tr>
    </w:tbl>
    <w:p w14:paraId="153218BF" w14:textId="77777777" w:rsidR="0091457F" w:rsidRDefault="0091457F" w:rsidP="00FD04BF">
      <w:pPr>
        <w:pStyle w:val="Body"/>
        <w:ind w:firstLine="0"/>
      </w:pPr>
    </w:p>
    <w:p w14:paraId="060A4E90" w14:textId="4CA1A239" w:rsidR="00D258A1" w:rsidRDefault="00D258A1" w:rsidP="00D258A1">
      <w:pPr>
        <w:pStyle w:val="Body"/>
        <w:ind w:firstLine="0"/>
      </w:pPr>
      <w:r>
        <w:rPr>
          <w:rFonts w:hint="eastAsia"/>
        </w:rPr>
        <w:t>Using above equations, eq.(X) can be substituted as follows:</w:t>
      </w:r>
    </w:p>
    <w:p w14:paraId="6990AE76" w14:textId="77777777" w:rsidR="00D258A1" w:rsidRDefault="00D258A1" w:rsidP="00FD04BF">
      <w:pPr>
        <w:pStyle w:val="Body"/>
        <w:ind w:firstLine="0"/>
      </w:pPr>
    </w:p>
    <w:tbl>
      <w:tblPr>
        <w:tblW w:w="0" w:type="auto"/>
        <w:tblLook w:val="04A0" w:firstRow="1" w:lastRow="0" w:firstColumn="1" w:lastColumn="0" w:noHBand="0" w:noVBand="1"/>
      </w:tblPr>
      <w:tblGrid>
        <w:gridCol w:w="4343"/>
        <w:gridCol w:w="550"/>
      </w:tblGrid>
      <w:tr w:rsidR="00D258A1" w14:paraId="702EA2AB" w14:textId="77777777" w:rsidTr="00754792">
        <w:tc>
          <w:tcPr>
            <w:tcW w:w="4361" w:type="dxa"/>
            <w:shd w:val="clear" w:color="auto" w:fill="auto"/>
          </w:tcPr>
          <w:bookmarkStart w:id="0" w:name="_Hlk175695064"/>
          <w:p w14:paraId="4CE3CDB6" w14:textId="14A9546C" w:rsidR="00D258A1" w:rsidRDefault="00D258A1" w:rsidP="00754792">
            <w:pPr>
              <w:pStyle w:val="Body"/>
              <w:ind w:firstLine="0"/>
            </w:pPr>
            <w:r w:rsidRPr="001F3F68">
              <w:rPr>
                <w:position w:val="-26"/>
              </w:rPr>
              <w:object w:dxaOrig="3440" w:dyaOrig="600" w14:anchorId="75E3B5EE">
                <v:shape id="_x0000_i1154" type="#_x0000_t75" style="width:172.2pt;height:29.95pt" o:ole="">
                  <v:imagedata r:id="rId136" o:title=""/>
                </v:shape>
                <o:OLEObject Type="Embed" ProgID="Equation.DSMT4" ShapeID="_x0000_i1154" DrawAspect="Content" ObjectID="_1786309487" r:id="rId137"/>
              </w:object>
            </w:r>
            <w:bookmarkEnd w:id="0"/>
          </w:p>
        </w:tc>
        <w:tc>
          <w:tcPr>
            <w:tcW w:w="514" w:type="dxa"/>
            <w:shd w:val="clear" w:color="auto" w:fill="auto"/>
            <w:vAlign w:val="center"/>
          </w:tcPr>
          <w:p w14:paraId="5A57AA57" w14:textId="2631C567" w:rsidR="00D258A1" w:rsidRDefault="00D258A1" w:rsidP="00754792">
            <w:pPr>
              <w:pStyle w:val="Body"/>
              <w:ind w:firstLine="0"/>
              <w:jc w:val="right"/>
            </w:pPr>
            <w:r>
              <w:rPr>
                <w:rFonts w:hint="eastAsia"/>
              </w:rPr>
              <w:t>(2</w:t>
            </w:r>
            <w:r>
              <w:rPr>
                <w:rFonts w:hint="eastAsia"/>
              </w:rPr>
              <w:t>1</w:t>
            </w:r>
            <w:r>
              <w:rPr>
                <w:rFonts w:hint="eastAsia"/>
              </w:rPr>
              <w:t>)</w:t>
            </w:r>
          </w:p>
        </w:tc>
      </w:tr>
    </w:tbl>
    <w:p w14:paraId="2435C6E4" w14:textId="77777777" w:rsidR="00D258A1" w:rsidRDefault="00D258A1" w:rsidP="00FD04BF">
      <w:pPr>
        <w:pStyle w:val="Body"/>
        <w:ind w:firstLine="0"/>
        <w:rPr>
          <w:rFonts w:hint="eastAsia"/>
        </w:rPr>
      </w:pPr>
    </w:p>
    <w:p w14:paraId="0B514083" w14:textId="72AB251E" w:rsidR="0091457F" w:rsidRPr="00913418" w:rsidRDefault="0091457F" w:rsidP="0091457F">
      <w:pPr>
        <w:pStyle w:val="Body"/>
        <w:ind w:firstLine="0"/>
      </w:pPr>
      <w:r>
        <w:rPr>
          <w:rFonts w:hint="eastAsia"/>
        </w:rPr>
        <w:t>w</w:t>
      </w:r>
      <w:r>
        <w:rPr>
          <w:rFonts w:hint="eastAsia"/>
        </w:rPr>
        <w:t xml:space="preserve">here </w:t>
      </w:r>
      <w:r w:rsidR="00E601EA" w:rsidRPr="00AE611B">
        <w:rPr>
          <w:position w:val="-10"/>
        </w:rPr>
        <w:object w:dxaOrig="340" w:dyaOrig="300" w14:anchorId="25F5987E">
          <v:shape id="_x0000_i1175" type="#_x0000_t75" style="width:16.7pt;height:15pt" o:ole="">
            <v:imagedata r:id="rId138" o:title=""/>
          </v:shape>
          <o:OLEObject Type="Embed" ProgID="Equation.DSMT4" ShapeID="_x0000_i1175" DrawAspect="Content" ObjectID="_1786309488" r:id="rId139"/>
        </w:object>
      </w:r>
      <w:r>
        <w:rPr>
          <w:rFonts w:hint="eastAsia"/>
        </w:rPr>
        <w:t xml:space="preserve"> is added to re</w:t>
      </w:r>
      <w:r>
        <w:t>present</w:t>
      </w:r>
      <w:r>
        <w:rPr>
          <w:rFonts w:hint="eastAsia"/>
        </w:rPr>
        <w:t xml:space="preserve"> disturbances. </w:t>
      </w:r>
      <w:r>
        <w:t>T</w:t>
      </w:r>
      <w:r>
        <w:rPr>
          <w:rFonts w:hint="eastAsia"/>
        </w:rPr>
        <w:t>he term</w:t>
      </w:r>
      <w:r w:rsidR="00E601EA" w:rsidRPr="00AE611B">
        <w:rPr>
          <w:position w:val="-10"/>
        </w:rPr>
        <w:object w:dxaOrig="340" w:dyaOrig="300" w14:anchorId="64144CCD">
          <v:shape id="_x0000_i1171" type="#_x0000_t75" style="width:16.7pt;height:15pt" o:ole="">
            <v:imagedata r:id="rId140" o:title=""/>
          </v:shape>
          <o:OLEObject Type="Embed" ProgID="Equation.DSMT4" ShapeID="_x0000_i1171" DrawAspect="Content" ObjectID="_1786309489" r:id="rId141"/>
        </w:object>
      </w:r>
      <w:r>
        <w:rPr>
          <w:rFonts w:hint="eastAsia"/>
        </w:rPr>
        <w:t xml:space="preserve">, which can be controlled using braking and acceleration, is treated as </w:t>
      </w:r>
      <w:proofErr w:type="gramStart"/>
      <w:r>
        <w:rPr>
          <w:rFonts w:hint="eastAsia"/>
        </w:rPr>
        <w:t>an</w:t>
      </w:r>
      <w:proofErr w:type="gramEnd"/>
      <w:r>
        <w:rPr>
          <w:rFonts w:hint="eastAsia"/>
        </w:rPr>
        <w:t xml:space="preserve"> control input. </w:t>
      </w:r>
      <w:r w:rsidR="00E601EA" w:rsidRPr="00D363A4">
        <w:rPr>
          <w:position w:val="-12"/>
        </w:rPr>
        <w:object w:dxaOrig="340" w:dyaOrig="320" w14:anchorId="6C16172C">
          <v:shape id="_x0000_i1157" type="#_x0000_t75" style="width:17.3pt;height:15.55pt" o:ole="">
            <v:imagedata r:id="rId130" o:title=""/>
          </v:shape>
          <o:OLEObject Type="Embed" ProgID="Equation.DSMT4" ShapeID="_x0000_i1157" DrawAspect="Content" ObjectID="_1786309490" r:id="rId142"/>
        </w:object>
      </w:r>
      <w:r>
        <w:rPr>
          <w:rFonts w:hint="eastAsia"/>
        </w:rPr>
        <w:t xml:space="preserve"> is associated with lateral forces that are difficult to achieve. To address this term, many researches </w:t>
      </w:r>
      <w:proofErr w:type="gramStart"/>
      <w:r>
        <w:rPr>
          <w:rFonts w:hint="eastAsia"/>
        </w:rPr>
        <w:t>have  designed</w:t>
      </w:r>
      <w:proofErr w:type="gramEnd"/>
      <w:r>
        <w:rPr>
          <w:rFonts w:hint="eastAsia"/>
        </w:rPr>
        <w:t xml:space="preserve"> observers or treated it as an </w:t>
      </w:r>
      <w:r>
        <w:t>uncertainty</w:t>
      </w:r>
      <w:r>
        <w:rPr>
          <w:rFonts w:hint="eastAsia"/>
        </w:rPr>
        <w:t xml:space="preserve">. this paper </w:t>
      </w:r>
      <w:proofErr w:type="spellStart"/>
      <w:r>
        <w:rPr>
          <w:rFonts w:hint="eastAsia"/>
        </w:rPr>
        <w:t>empolys</w:t>
      </w:r>
      <w:proofErr w:type="spellEnd"/>
      <w:r>
        <w:rPr>
          <w:rFonts w:hint="eastAsia"/>
        </w:rPr>
        <w:t xml:space="preserve"> an AEKF as the observer. for getting </w:t>
      </w:r>
      <w:proofErr w:type="spellStart"/>
      <w:r>
        <w:rPr>
          <w:rFonts w:hint="eastAsia"/>
        </w:rPr>
        <w:t>equivanlt</w:t>
      </w:r>
      <w:proofErr w:type="spellEnd"/>
      <w:r>
        <w:rPr>
          <w:rFonts w:hint="eastAsia"/>
        </w:rPr>
        <w:t xml:space="preserve"> control input, neglecting </w:t>
      </w:r>
      <w:r w:rsidR="00E601EA" w:rsidRPr="00E601EA">
        <w:rPr>
          <w:position w:val="-10"/>
        </w:rPr>
        <w:object w:dxaOrig="340" w:dyaOrig="300" w14:anchorId="00B4C4B9">
          <v:shape id="_x0000_i1177" type="#_x0000_t75" style="width:17.3pt;height:14.4pt" o:ole="">
            <v:imagedata r:id="rId143" o:title=""/>
          </v:shape>
          <o:OLEObject Type="Embed" ProgID="Equation.DSMT4" ShapeID="_x0000_i1177" DrawAspect="Content" ObjectID="_1786309491" r:id="rId144"/>
        </w:object>
      </w:r>
      <w:r>
        <w:rPr>
          <w:rFonts w:hint="eastAsia"/>
        </w:rPr>
        <w:t xml:space="preserve">, the </w:t>
      </w:r>
      <w:proofErr w:type="spellStart"/>
      <w:r>
        <w:rPr>
          <w:rFonts w:hint="eastAsia"/>
        </w:rPr>
        <w:t>equivalnt</w:t>
      </w:r>
      <w:proofErr w:type="spellEnd"/>
      <w:r>
        <w:rPr>
          <w:rFonts w:hint="eastAsia"/>
        </w:rPr>
        <w:t xml:space="preserve"> control input defined </w:t>
      </w:r>
      <w:proofErr w:type="gramStart"/>
      <w:r>
        <w:rPr>
          <w:rFonts w:hint="eastAsia"/>
        </w:rPr>
        <w:t>Eq.(</w:t>
      </w:r>
      <w:proofErr w:type="gramEnd"/>
      <w:r w:rsidR="00E601EA">
        <w:rPr>
          <w:rFonts w:hint="eastAsia"/>
        </w:rPr>
        <w:t>22</w:t>
      </w:r>
      <w:r>
        <w:rPr>
          <w:rFonts w:hint="eastAsia"/>
        </w:rPr>
        <w:t>)  (Liang</w:t>
      </w:r>
      <w:r w:rsidR="00651E72">
        <w:rPr>
          <w:rFonts w:hint="eastAsia"/>
        </w:rPr>
        <w:t xml:space="preserve"> </w:t>
      </w:r>
      <w:r w:rsidR="00651E72" w:rsidRPr="00651E72">
        <w:t>et al.</w:t>
      </w:r>
      <w:r>
        <w:rPr>
          <w:rFonts w:hint="eastAsia"/>
        </w:rPr>
        <w:t>, 2020; d</w:t>
      </w:r>
      <w:r w:rsidRPr="00D678F9">
        <w:t>e Carvalho Pinheiro</w:t>
      </w:r>
      <w:r w:rsidR="00651E72">
        <w:rPr>
          <w:rFonts w:hint="eastAsia"/>
        </w:rPr>
        <w:t xml:space="preserve"> et al.</w:t>
      </w:r>
      <w:r>
        <w:rPr>
          <w:rFonts w:hint="eastAsia"/>
        </w:rPr>
        <w:t xml:space="preserve">, 2023; </w:t>
      </w:r>
      <w:r w:rsidRPr="00D678F9">
        <w:t>Zhang</w:t>
      </w:r>
      <w:r w:rsidR="00651E72">
        <w:rPr>
          <w:rFonts w:hint="eastAsia"/>
        </w:rPr>
        <w:t xml:space="preserve"> et al.</w:t>
      </w:r>
      <w:r>
        <w:rPr>
          <w:rFonts w:hint="eastAsia"/>
        </w:rPr>
        <w:t xml:space="preserve">, 2020; </w:t>
      </w:r>
      <w:proofErr w:type="spellStart"/>
      <w:r w:rsidRPr="00D678F9">
        <w:t>Goggia</w:t>
      </w:r>
      <w:proofErr w:type="spellEnd"/>
      <w:r w:rsidR="00651E72">
        <w:rPr>
          <w:rFonts w:hint="eastAsia"/>
        </w:rPr>
        <w:t xml:space="preserve"> et al.</w:t>
      </w:r>
      <w:r>
        <w:rPr>
          <w:rFonts w:hint="eastAsia"/>
        </w:rPr>
        <w:t>, 2014).</w:t>
      </w:r>
    </w:p>
    <w:p w14:paraId="64E048AF" w14:textId="77777777" w:rsidR="0091457F" w:rsidRDefault="0091457F" w:rsidP="00FD04BF">
      <w:pPr>
        <w:pStyle w:val="Body"/>
        <w:ind w:firstLine="0"/>
      </w:pPr>
    </w:p>
    <w:tbl>
      <w:tblPr>
        <w:tblW w:w="0" w:type="auto"/>
        <w:tblLook w:val="04A0" w:firstRow="1" w:lastRow="0" w:firstColumn="1" w:lastColumn="0" w:noHBand="0" w:noVBand="1"/>
      </w:tblPr>
      <w:tblGrid>
        <w:gridCol w:w="4343"/>
        <w:gridCol w:w="550"/>
      </w:tblGrid>
      <w:tr w:rsidR="00E601EA" w14:paraId="6FFEF5DC" w14:textId="77777777" w:rsidTr="00754792">
        <w:tc>
          <w:tcPr>
            <w:tcW w:w="4361" w:type="dxa"/>
            <w:shd w:val="clear" w:color="auto" w:fill="auto"/>
          </w:tcPr>
          <w:p w14:paraId="6BA2B0B9" w14:textId="563308BA" w:rsidR="00E601EA" w:rsidRDefault="00E601EA" w:rsidP="00754792">
            <w:pPr>
              <w:pStyle w:val="Body"/>
              <w:ind w:firstLine="0"/>
            </w:pPr>
            <w:r w:rsidRPr="00522E4A">
              <w:rPr>
                <w:position w:val="-12"/>
              </w:rPr>
              <w:object w:dxaOrig="1500" w:dyaOrig="320" w14:anchorId="75AF2D39">
                <v:shape id="_x0000_i1183" type="#_x0000_t75" style="width:74.9pt;height:16.15pt" o:ole="">
                  <v:imagedata r:id="rId145" o:title=""/>
                </v:shape>
                <o:OLEObject Type="Embed" ProgID="Equation.DSMT4" ShapeID="_x0000_i1183" DrawAspect="Content" ObjectID="_1786309492" r:id="rId146"/>
              </w:object>
            </w:r>
          </w:p>
        </w:tc>
        <w:tc>
          <w:tcPr>
            <w:tcW w:w="514" w:type="dxa"/>
            <w:shd w:val="clear" w:color="auto" w:fill="auto"/>
            <w:vAlign w:val="center"/>
          </w:tcPr>
          <w:p w14:paraId="5B62951A" w14:textId="4336ABDA" w:rsidR="00E601EA" w:rsidRDefault="00E601EA" w:rsidP="00754792">
            <w:pPr>
              <w:pStyle w:val="Body"/>
              <w:ind w:firstLine="0"/>
              <w:jc w:val="right"/>
            </w:pPr>
            <w:r>
              <w:rPr>
                <w:rFonts w:hint="eastAsia"/>
              </w:rPr>
              <w:t>(2</w:t>
            </w:r>
            <w:r>
              <w:rPr>
                <w:rFonts w:hint="eastAsia"/>
              </w:rPr>
              <w:t>2</w:t>
            </w:r>
            <w:r>
              <w:rPr>
                <w:rFonts w:hint="eastAsia"/>
              </w:rPr>
              <w:t>)</w:t>
            </w:r>
          </w:p>
        </w:tc>
      </w:tr>
    </w:tbl>
    <w:p w14:paraId="25476C70" w14:textId="77777777" w:rsidR="00D258A1" w:rsidRDefault="00D258A1" w:rsidP="00FD04BF">
      <w:pPr>
        <w:pStyle w:val="Body"/>
        <w:ind w:firstLine="0"/>
      </w:pPr>
    </w:p>
    <w:p w14:paraId="5A0EAB85" w14:textId="43119713" w:rsidR="00E601EA" w:rsidRDefault="00E601EA" w:rsidP="00FD04BF">
      <w:pPr>
        <w:pStyle w:val="Body"/>
        <w:ind w:firstLine="0"/>
        <w:rPr>
          <w:rFonts w:hint="eastAsia"/>
        </w:rPr>
      </w:pPr>
      <w:r>
        <w:rPr>
          <w:rFonts w:hint="eastAsia"/>
        </w:rPr>
        <w:t xml:space="preserve">Originally, </w:t>
      </w:r>
      <w:proofErr w:type="spellStart"/>
      <w:r>
        <w:rPr>
          <w:rFonts w:hint="eastAsia"/>
        </w:rPr>
        <w:t>sigum</w:t>
      </w:r>
      <w:proofErr w:type="spellEnd"/>
      <w:r>
        <w:rPr>
          <w:rFonts w:hint="eastAsia"/>
        </w:rPr>
        <w:t xml:space="preserve"> function is incorporated into the control input as a switching term. However, to reduce the chattering phenomenon, the signum function can be replaced by a saturation function</w:t>
      </w:r>
      <w:r w:rsidR="00651E72">
        <w:rPr>
          <w:rFonts w:hint="eastAsia"/>
        </w:rPr>
        <w:t xml:space="preserve"> (Truong et al</w:t>
      </w:r>
      <w:r w:rsidR="006C1510">
        <w:rPr>
          <w:rFonts w:hint="eastAsia"/>
        </w:rPr>
        <w:t>.</w:t>
      </w:r>
      <w:r w:rsidR="00651E72">
        <w:rPr>
          <w:rFonts w:hint="eastAsia"/>
        </w:rPr>
        <w:t>, 2013)</w:t>
      </w:r>
      <w:r w:rsidR="00E555A4">
        <w:rPr>
          <w:rFonts w:hint="eastAsia"/>
        </w:rPr>
        <w:t xml:space="preserve">. </w:t>
      </w:r>
      <w:r w:rsidR="00E555A4">
        <w:t>C</w:t>
      </w:r>
      <w:r w:rsidR="00E555A4">
        <w:rPr>
          <w:rFonts w:hint="eastAsia"/>
        </w:rPr>
        <w:t xml:space="preserve">onsequently, control input is </w:t>
      </w:r>
      <w:r w:rsidR="00E555A4">
        <w:t>defined</w:t>
      </w:r>
      <w:r w:rsidR="00E555A4">
        <w:rPr>
          <w:rFonts w:hint="eastAsia"/>
        </w:rPr>
        <w:t xml:space="preserve"> as follows:</w:t>
      </w:r>
    </w:p>
    <w:p w14:paraId="3D3C7EFB" w14:textId="77777777" w:rsidR="00E555A4" w:rsidRDefault="00E555A4" w:rsidP="00FD04BF">
      <w:pPr>
        <w:pStyle w:val="Body"/>
        <w:ind w:firstLine="0"/>
      </w:pPr>
    </w:p>
    <w:tbl>
      <w:tblPr>
        <w:tblW w:w="0" w:type="auto"/>
        <w:tblLook w:val="04A0" w:firstRow="1" w:lastRow="0" w:firstColumn="1" w:lastColumn="0" w:noHBand="0" w:noVBand="1"/>
      </w:tblPr>
      <w:tblGrid>
        <w:gridCol w:w="4343"/>
        <w:gridCol w:w="550"/>
      </w:tblGrid>
      <w:tr w:rsidR="00E555A4" w14:paraId="24F8ECA6" w14:textId="77777777" w:rsidTr="00754792">
        <w:tc>
          <w:tcPr>
            <w:tcW w:w="4361" w:type="dxa"/>
            <w:shd w:val="clear" w:color="auto" w:fill="auto"/>
          </w:tcPr>
          <w:p w14:paraId="095058B4" w14:textId="0A56B2CD" w:rsidR="00E555A4" w:rsidRDefault="00E555A4" w:rsidP="00754792">
            <w:pPr>
              <w:pStyle w:val="Body"/>
              <w:ind w:firstLine="0"/>
            </w:pPr>
            <w:r w:rsidRPr="00522E4A">
              <w:rPr>
                <w:position w:val="-12"/>
              </w:rPr>
              <w:object w:dxaOrig="2240" w:dyaOrig="320" w14:anchorId="1E60F980">
                <v:shape id="_x0000_i1186" type="#_x0000_t75" style="width:111.75pt;height:16.15pt" o:ole="">
                  <v:imagedata r:id="rId147" o:title=""/>
                </v:shape>
                <o:OLEObject Type="Embed" ProgID="Equation.DSMT4" ShapeID="_x0000_i1186" DrawAspect="Content" ObjectID="_1786309493" r:id="rId148"/>
              </w:object>
            </w:r>
          </w:p>
        </w:tc>
        <w:tc>
          <w:tcPr>
            <w:tcW w:w="514" w:type="dxa"/>
            <w:shd w:val="clear" w:color="auto" w:fill="auto"/>
            <w:vAlign w:val="center"/>
          </w:tcPr>
          <w:p w14:paraId="6A67A384" w14:textId="77777777" w:rsidR="00E555A4" w:rsidRDefault="00E555A4" w:rsidP="00754792">
            <w:pPr>
              <w:pStyle w:val="Body"/>
              <w:ind w:firstLine="0"/>
              <w:jc w:val="right"/>
            </w:pPr>
            <w:r>
              <w:rPr>
                <w:rFonts w:hint="eastAsia"/>
              </w:rPr>
              <w:t>(22)</w:t>
            </w:r>
          </w:p>
        </w:tc>
      </w:tr>
    </w:tbl>
    <w:p w14:paraId="3B1E8F01" w14:textId="77777777" w:rsidR="00E555A4" w:rsidRDefault="00E555A4" w:rsidP="00FD04BF">
      <w:pPr>
        <w:pStyle w:val="Body"/>
        <w:ind w:firstLine="0"/>
      </w:pPr>
    </w:p>
    <w:p w14:paraId="54AE79B9" w14:textId="3EA68BEE" w:rsidR="00E555A4" w:rsidRDefault="00E555A4" w:rsidP="00E555A4">
      <w:pPr>
        <w:pStyle w:val="Body"/>
        <w:ind w:firstLine="0"/>
      </w:pPr>
      <w:r>
        <w:rPr>
          <w:rFonts w:hint="eastAsia"/>
        </w:rPr>
        <w:t>w</w:t>
      </w:r>
      <w:r>
        <w:rPr>
          <w:rFonts w:hint="eastAsia"/>
        </w:rPr>
        <w:t xml:space="preserve">here </w:t>
      </w:r>
      <w:r w:rsidRPr="009665E8">
        <w:rPr>
          <w:position w:val="-4"/>
        </w:rPr>
        <w:object w:dxaOrig="240" w:dyaOrig="220" w14:anchorId="01C312D1">
          <v:shape id="_x0000_i1187" type="#_x0000_t75" style="width:12.1pt;height:10.95pt" o:ole="">
            <v:imagedata r:id="rId149" o:title=""/>
          </v:shape>
          <o:OLEObject Type="Embed" ProgID="Equation.DSMT4" ShapeID="_x0000_i1187" DrawAspect="Content" ObjectID="_1786309494" r:id="rId150"/>
        </w:object>
      </w:r>
      <w:r>
        <w:rPr>
          <w:rFonts w:hint="eastAsia"/>
        </w:rPr>
        <w:t xml:space="preserve">is the control gain for </w:t>
      </w:r>
      <w:proofErr w:type="spellStart"/>
      <w:r>
        <w:rPr>
          <w:rFonts w:hint="eastAsia"/>
        </w:rPr>
        <w:t>slidng</w:t>
      </w:r>
      <w:proofErr w:type="spellEnd"/>
      <w:r>
        <w:rPr>
          <w:rFonts w:hint="eastAsia"/>
        </w:rPr>
        <w:t xml:space="preserve"> mode control</w:t>
      </w:r>
      <w:r>
        <w:rPr>
          <w:rFonts w:hint="eastAsia"/>
        </w:rPr>
        <w:t xml:space="preserve">. </w:t>
      </w:r>
      <w:r w:rsidRPr="00D27F6B">
        <w:t>To ensure the sliding surface converges in finite time, Lyapunov functions are used.</w:t>
      </w:r>
      <w:r>
        <w:rPr>
          <w:rFonts w:hint="eastAsia"/>
        </w:rPr>
        <w:t xml:space="preserve"> </w:t>
      </w:r>
      <w:r>
        <w:t>According</w:t>
      </w:r>
      <w:r>
        <w:rPr>
          <w:rFonts w:hint="eastAsia"/>
        </w:rPr>
        <w:t xml:space="preserve"> to </w:t>
      </w:r>
      <w:proofErr w:type="gramStart"/>
      <w:r>
        <w:rPr>
          <w:rFonts w:hint="eastAsia"/>
        </w:rPr>
        <w:t>Eq.(</w:t>
      </w:r>
      <w:proofErr w:type="gramEnd"/>
      <w:r>
        <w:rPr>
          <w:rFonts w:hint="eastAsia"/>
        </w:rPr>
        <w:t xml:space="preserve">23). </w:t>
      </w:r>
      <w:r>
        <w:rPr>
          <w:rFonts w:hint="eastAsia"/>
        </w:rPr>
        <w:t xml:space="preserve">control gain must be over the </w:t>
      </w:r>
      <w:r w:rsidR="00FE6953" w:rsidRPr="00FE6953">
        <w:rPr>
          <w:position w:val="-10"/>
        </w:rPr>
        <w:object w:dxaOrig="340" w:dyaOrig="300" w14:anchorId="638CE757">
          <v:shape id="_x0000_i1198" type="#_x0000_t75" style="width:17.3pt;height:15pt" o:ole="">
            <v:imagedata r:id="rId151" o:title=""/>
          </v:shape>
          <o:OLEObject Type="Embed" ProgID="Equation.DSMT4" ShapeID="_x0000_i1198" DrawAspect="Content" ObjectID="_1786309495" r:id="rId152"/>
        </w:object>
      </w:r>
      <w:r>
        <w:rPr>
          <w:rFonts w:hint="eastAsia"/>
        </w:rPr>
        <w:t>.</w:t>
      </w:r>
    </w:p>
    <w:tbl>
      <w:tblPr>
        <w:tblW w:w="4928" w:type="dxa"/>
        <w:tblLayout w:type="fixed"/>
        <w:tblLook w:val="04A0" w:firstRow="1" w:lastRow="0" w:firstColumn="1" w:lastColumn="0" w:noHBand="0" w:noVBand="1"/>
      </w:tblPr>
      <w:tblGrid>
        <w:gridCol w:w="4361"/>
        <w:gridCol w:w="567"/>
      </w:tblGrid>
      <w:tr w:rsidR="00FE6953" w14:paraId="020E5307" w14:textId="77777777" w:rsidTr="00754792">
        <w:tc>
          <w:tcPr>
            <w:tcW w:w="4361" w:type="dxa"/>
            <w:shd w:val="clear" w:color="auto" w:fill="auto"/>
          </w:tcPr>
          <w:p w14:paraId="54801AC1" w14:textId="240E09C0" w:rsidR="00FE6953" w:rsidRDefault="0049382A" w:rsidP="00754792">
            <w:pPr>
              <w:pStyle w:val="Body"/>
              <w:ind w:firstLine="0"/>
            </w:pPr>
            <w:r w:rsidRPr="0049382A">
              <w:rPr>
                <w:position w:val="-134"/>
              </w:rPr>
              <w:object w:dxaOrig="3440" w:dyaOrig="2780" w14:anchorId="1E238A5F">
                <v:shape id="_x0000_i1209" type="#_x0000_t75" style="width:155.5pt;height:125.55pt" o:ole="">
                  <v:imagedata r:id="rId153" o:title=""/>
                </v:shape>
                <o:OLEObject Type="Embed" ProgID="Equation.DSMT4" ShapeID="_x0000_i1209" DrawAspect="Content" ObjectID="_1786309496" r:id="rId154"/>
              </w:object>
            </w:r>
          </w:p>
        </w:tc>
        <w:tc>
          <w:tcPr>
            <w:tcW w:w="567" w:type="dxa"/>
            <w:shd w:val="clear" w:color="auto" w:fill="auto"/>
            <w:vAlign w:val="center"/>
          </w:tcPr>
          <w:p w14:paraId="518F5074" w14:textId="77777777" w:rsidR="00FE6953" w:rsidRDefault="00FE6953" w:rsidP="00754792">
            <w:pPr>
              <w:pStyle w:val="Body"/>
              <w:ind w:firstLine="0"/>
              <w:jc w:val="right"/>
            </w:pPr>
            <w:r>
              <w:rPr>
                <w:rFonts w:hint="eastAsia"/>
              </w:rPr>
              <w:t>(X)</w:t>
            </w:r>
          </w:p>
        </w:tc>
      </w:tr>
    </w:tbl>
    <w:p w14:paraId="1D6689D9" w14:textId="77777777" w:rsidR="00E555A4" w:rsidRDefault="00E555A4" w:rsidP="00FD04BF">
      <w:pPr>
        <w:pStyle w:val="Body"/>
        <w:ind w:firstLine="0"/>
      </w:pPr>
    </w:p>
    <w:p w14:paraId="093F60C4" w14:textId="77777777" w:rsidR="0049382A" w:rsidRDefault="0049382A" w:rsidP="0049382A">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Distribution</w:t>
      </w:r>
    </w:p>
    <w:p w14:paraId="06530B64" w14:textId="77777777" w:rsidR="0049382A" w:rsidRDefault="0049382A" w:rsidP="00FD04BF">
      <w:pPr>
        <w:pStyle w:val="Body"/>
        <w:ind w:firstLine="0"/>
      </w:pPr>
    </w:p>
    <w:p w14:paraId="691C76A0" w14:textId="77777777" w:rsidR="0049382A" w:rsidRDefault="0049382A" w:rsidP="0049382A">
      <w:pPr>
        <w:pStyle w:val="Body"/>
        <w:ind w:firstLine="0"/>
      </w:pPr>
      <w:r>
        <w:rPr>
          <w:rFonts w:hint="eastAsia"/>
        </w:rPr>
        <w:t xml:space="preserve">In Section 3.1, the desired momentum is generated by FOSM. </w:t>
      </w:r>
      <w:r>
        <w:t>T</w:t>
      </w:r>
      <w:r>
        <w:rPr>
          <w:rFonts w:hint="eastAsia"/>
        </w:rPr>
        <w:t xml:space="preserve">he vehicle, to achieve this </w:t>
      </w:r>
      <w:r>
        <w:t>momentum</w:t>
      </w:r>
      <w:r>
        <w:rPr>
          <w:rFonts w:hint="eastAsia"/>
        </w:rPr>
        <w:t xml:space="preserve">, utilizes both steering and torque distribution. </w:t>
      </w:r>
      <w:r w:rsidRPr="00316F6E">
        <w:t xml:space="preserve">However, the maximum momentum is </w:t>
      </w:r>
      <w:r>
        <w:rPr>
          <w:rFonts w:hint="eastAsia"/>
        </w:rPr>
        <w:t>limited</w:t>
      </w:r>
      <w:r w:rsidRPr="00316F6E">
        <w:t xml:space="preserve"> by the frictional force between the tires and the road, which is determined by the frictional coefficient and the normal force.</w:t>
      </w:r>
      <w:r>
        <w:rPr>
          <w:rFonts w:hint="eastAsia"/>
        </w:rPr>
        <w:t xml:space="preserve"> </w:t>
      </w:r>
      <w:r>
        <w:t>T</w:t>
      </w:r>
      <w:r>
        <w:rPr>
          <w:rFonts w:hint="eastAsia"/>
        </w:rPr>
        <w:t xml:space="preserve">herefore, torque </w:t>
      </w:r>
      <w:proofErr w:type="spellStart"/>
      <w:r>
        <w:rPr>
          <w:rFonts w:hint="eastAsia"/>
        </w:rPr>
        <w:t>distirubtion</w:t>
      </w:r>
      <w:proofErr w:type="spellEnd"/>
      <w:r>
        <w:rPr>
          <w:rFonts w:hint="eastAsia"/>
        </w:rPr>
        <w:t xml:space="preserve"> </w:t>
      </w:r>
      <w:proofErr w:type="spellStart"/>
      <w:r>
        <w:rPr>
          <w:rFonts w:hint="eastAsia"/>
        </w:rPr>
        <w:t>startgies</w:t>
      </w:r>
      <w:proofErr w:type="spellEnd"/>
      <w:r>
        <w:rPr>
          <w:rFonts w:hint="eastAsia"/>
        </w:rPr>
        <w:t xml:space="preserve"> has been </w:t>
      </w:r>
      <w:proofErr w:type="spellStart"/>
      <w:proofErr w:type="gramStart"/>
      <w:r>
        <w:rPr>
          <w:rFonts w:hint="eastAsia"/>
        </w:rPr>
        <w:t>development.using</w:t>
      </w:r>
      <w:proofErr w:type="spellEnd"/>
      <w:proofErr w:type="gramEnd"/>
      <w:r>
        <w:rPr>
          <w:rFonts w:hint="eastAsia"/>
        </w:rPr>
        <w:t xml:space="preserve"> optimization-based control-allocation, it can be designed to achieve </w:t>
      </w:r>
      <w:r w:rsidRPr="00830AE9">
        <w:t>a particular purpose</w:t>
      </w:r>
      <w:r>
        <w:rPr>
          <w:rFonts w:hint="eastAsia"/>
        </w:rPr>
        <w:t xml:space="preserve">. </w:t>
      </w:r>
      <w:r>
        <w:t>H</w:t>
      </w:r>
      <w:r>
        <w:rPr>
          <w:rFonts w:hint="eastAsia"/>
        </w:rPr>
        <w:t xml:space="preserve">owever, this paper distributes torque equally for saving extra </w:t>
      </w:r>
      <w:proofErr w:type="spellStart"/>
      <w:r>
        <w:rPr>
          <w:rFonts w:hint="eastAsia"/>
        </w:rPr>
        <w:t>computional</w:t>
      </w:r>
      <w:proofErr w:type="spellEnd"/>
      <w:r>
        <w:rPr>
          <w:rFonts w:hint="eastAsia"/>
        </w:rPr>
        <w:t xml:space="preserve"> </w:t>
      </w:r>
      <w:proofErr w:type="gramStart"/>
      <w:r>
        <w:rPr>
          <w:rFonts w:hint="eastAsia"/>
        </w:rPr>
        <w:t>power, but</w:t>
      </w:r>
      <w:proofErr w:type="gramEnd"/>
      <w:r>
        <w:rPr>
          <w:rFonts w:hint="eastAsia"/>
        </w:rPr>
        <w:t xml:space="preserve"> avoid the saturation part if the tire force exceeds the maximum force, the excess value is </w:t>
      </w:r>
      <w:proofErr w:type="spellStart"/>
      <w:r w:rsidRPr="007C7140">
        <w:t>edistributed</w:t>
      </w:r>
      <w:proofErr w:type="spellEnd"/>
      <w:r w:rsidRPr="007C7140">
        <w:t xml:space="preserve"> to the other motor.</w:t>
      </w:r>
      <w:r>
        <w:rPr>
          <w:rFonts w:hint="eastAsia"/>
        </w:rPr>
        <w:t xml:space="preserve"> </w:t>
      </w:r>
      <w:r>
        <w:t>T</w:t>
      </w:r>
      <w:r>
        <w:rPr>
          <w:rFonts w:hint="eastAsia"/>
        </w:rPr>
        <w:t>he maximum force is estimated using</w:t>
      </w:r>
      <w:r w:rsidRPr="00913025">
        <w:t xml:space="preserve"> </w:t>
      </w:r>
      <w:proofErr w:type="gramStart"/>
      <w:r>
        <w:rPr>
          <w:rFonts w:hint="eastAsia"/>
        </w:rPr>
        <w:t>Eq.(</w:t>
      </w:r>
      <w:proofErr w:type="gramEnd"/>
      <w:r>
        <w:rPr>
          <w:rFonts w:hint="eastAsia"/>
        </w:rPr>
        <w:t>5) derived</w:t>
      </w:r>
      <w:r w:rsidRPr="00913025">
        <w:t>​</w:t>
      </w:r>
      <w:r>
        <w:rPr>
          <w:rFonts w:hint="eastAsia"/>
        </w:rPr>
        <w:t xml:space="preserve"> </w:t>
      </w:r>
      <w:r w:rsidRPr="00913025">
        <w:t xml:space="preserve">from </w:t>
      </w:r>
      <w:r>
        <w:rPr>
          <w:rFonts w:hint="eastAsia"/>
        </w:rPr>
        <w:t xml:space="preserve">the </w:t>
      </w:r>
      <w:r w:rsidRPr="00913025">
        <w:t>EKF and frictional coefficients</w:t>
      </w:r>
      <w:r>
        <w:rPr>
          <w:rFonts w:hint="eastAsia"/>
        </w:rPr>
        <w:t>.</w:t>
      </w:r>
    </w:p>
    <w:p w14:paraId="08EF8DB8" w14:textId="77777777" w:rsidR="0049382A" w:rsidRPr="0049382A" w:rsidRDefault="0049382A" w:rsidP="00FD04BF">
      <w:pPr>
        <w:pStyle w:val="Body"/>
        <w:ind w:firstLine="0"/>
        <w:rPr>
          <w:rFonts w:hint="eastAsia"/>
        </w:rPr>
      </w:pPr>
    </w:p>
    <w:p w14:paraId="6ED517F8" w14:textId="5348612E" w:rsidR="00C7064D" w:rsidRPr="00666AD0" w:rsidRDefault="00A0672F" w:rsidP="00C7064D">
      <w:pPr>
        <w:pStyle w:val="SectionTitle"/>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A060FBF" w14:textId="77777777" w:rsidR="0079366B" w:rsidRDefault="0079366B" w:rsidP="008D5113">
      <w:pPr>
        <w:pStyle w:val="SectionTitle"/>
        <w:spacing w:after="0"/>
        <w:rPr>
          <w:sz w:val="20"/>
        </w:rPr>
      </w:pPr>
    </w:p>
    <w:p w14:paraId="74268250" w14:textId="77777777" w:rsidR="0079366B" w:rsidRPr="005E6020" w:rsidRDefault="0079366B" w:rsidP="0079366B">
      <w:pPr>
        <w:pStyle w:val="Reference"/>
      </w:pPr>
      <w:r>
        <w:rPr>
          <w:rFonts w:hint="eastAsia"/>
        </w:rPr>
        <w:t xml:space="preserve">[x1] </w:t>
      </w:r>
      <w:r w:rsidRPr="005E6020">
        <w:t>Liang,</w:t>
      </w:r>
      <w:r>
        <w:rPr>
          <w:rFonts w:hint="eastAsia"/>
        </w:rPr>
        <w:t xml:space="preserve"> J.,</w:t>
      </w:r>
      <w:r w:rsidRPr="005E6020">
        <w:t xml:space="preserve"> Zhao, J.</w:t>
      </w:r>
      <w:r>
        <w:rPr>
          <w:rFonts w:hint="eastAsia"/>
        </w:rPr>
        <w:t xml:space="preserve">, </w:t>
      </w:r>
      <w:r w:rsidRPr="005E6020">
        <w:t>Dong, Z.</w:t>
      </w:r>
      <w:r>
        <w:rPr>
          <w:rFonts w:hint="eastAsia"/>
        </w:rPr>
        <w:t>,</w:t>
      </w:r>
      <w:r w:rsidRPr="005E6020">
        <w:t xml:space="preserve"> Wang</w:t>
      </w:r>
      <w:r>
        <w:rPr>
          <w:rFonts w:hint="eastAsia"/>
        </w:rPr>
        <w:t>,</w:t>
      </w:r>
      <w:r w:rsidRPr="005E6020">
        <w:t xml:space="preserve"> Y. and Ding</w:t>
      </w:r>
      <w:r>
        <w:rPr>
          <w:rFonts w:hint="eastAsia"/>
        </w:rPr>
        <w:t>,</w:t>
      </w:r>
      <w:r w:rsidRPr="005E6020">
        <w:t xml:space="preserve"> </w:t>
      </w:r>
      <w:proofErr w:type="gramStart"/>
      <w:r w:rsidRPr="005E6020">
        <w:t>Z.</w:t>
      </w:r>
      <w:r>
        <w:rPr>
          <w:rFonts w:hint="eastAsia"/>
        </w:rPr>
        <w:t>(</w:t>
      </w:r>
      <w:proofErr w:type="gramEnd"/>
      <w:r>
        <w:rPr>
          <w:rFonts w:hint="eastAsia"/>
        </w:rPr>
        <w:t xml:space="preserve">2020). </w:t>
      </w:r>
      <w:r w:rsidRPr="005E6020">
        <w:t>Torque Vectoring and Rear-Wheel-Steering Control for Vehicle's Uncertain Slips on Soft and Slope Terrain Using Sliding Mode Algorithm</w:t>
      </w:r>
      <w:r>
        <w:rPr>
          <w:rFonts w:hint="eastAsia"/>
        </w:rPr>
        <w:t xml:space="preserve">. </w:t>
      </w:r>
      <w:r w:rsidRPr="005E6020">
        <w:t>IEEE Transactions on Vehicular Technology</w:t>
      </w:r>
      <w:r>
        <w:rPr>
          <w:rFonts w:hint="eastAsia"/>
        </w:rPr>
        <w:t xml:space="preserve"> 69, 4, 3805-3815.</w:t>
      </w:r>
    </w:p>
    <w:p w14:paraId="04623DDD" w14:textId="77777777" w:rsidR="0079366B" w:rsidRPr="005E6020" w:rsidRDefault="0079366B" w:rsidP="0079366B">
      <w:pPr>
        <w:pStyle w:val="Reference"/>
      </w:pPr>
      <w:r>
        <w:rPr>
          <w:rFonts w:hint="eastAsia"/>
        </w:rPr>
        <w:t>[x2]</w:t>
      </w:r>
      <w:r w:rsidRPr="00D678F9">
        <w:rPr>
          <w:rFonts w:ascii="Arial" w:hAnsi="Arial" w:cs="Arial"/>
          <w:color w:val="222222"/>
          <w:shd w:val="clear" w:color="auto" w:fill="FFFFFF"/>
        </w:rPr>
        <w:t xml:space="preserve"> </w:t>
      </w:r>
      <w:r>
        <w:rPr>
          <w:rFonts w:hint="eastAsia"/>
        </w:rPr>
        <w:t>d</w:t>
      </w:r>
      <w:r w:rsidRPr="00D678F9">
        <w:t xml:space="preserve">e Carvalho Pinheiro, H., Carello, M., </w:t>
      </w:r>
      <w:r>
        <w:rPr>
          <w:rFonts w:hint="eastAsia"/>
        </w:rPr>
        <w:t>and</w:t>
      </w:r>
      <w:r w:rsidRPr="00D678F9">
        <w:t xml:space="preserve"> Punta, E. (2023). Torque vectoring control strategies comparison for hybrid vehicles with two rear electric motors.</w:t>
      </w:r>
      <w:r>
        <w:rPr>
          <w:rFonts w:hint="eastAsia"/>
        </w:rPr>
        <w:t xml:space="preserve"> Applied Sciences 13, 14, 8109.</w:t>
      </w:r>
    </w:p>
    <w:p w14:paraId="47EBF212" w14:textId="77777777" w:rsidR="0079366B" w:rsidRPr="005E6020" w:rsidRDefault="0079366B" w:rsidP="0079366B">
      <w:pPr>
        <w:pStyle w:val="Reference"/>
      </w:pPr>
      <w:r>
        <w:rPr>
          <w:rFonts w:hint="eastAsia"/>
        </w:rPr>
        <w:t xml:space="preserve">[x3] </w:t>
      </w:r>
      <w:r w:rsidRPr="00D678F9">
        <w:t xml:space="preserve">Zhang, L., Ding, H., Shi, J., Huang, Y., Chen, H., Guo, K., </w:t>
      </w:r>
      <w:r>
        <w:rPr>
          <w:rFonts w:hint="eastAsia"/>
        </w:rPr>
        <w:t>and</w:t>
      </w:r>
      <w:r w:rsidRPr="00D678F9">
        <w:t xml:space="preserve"> Li, Q. (2020). An adaptive backstepping sliding mode controller to improve vehicle maneuverability and stability via torque vectoring control. IEEE Transactions on Vehicular Technology, 69,</w:t>
      </w:r>
      <w:r>
        <w:rPr>
          <w:rFonts w:hint="eastAsia"/>
        </w:rPr>
        <w:t xml:space="preserve"> 3, </w:t>
      </w:r>
      <w:r w:rsidRPr="00D678F9">
        <w:t>2598-2612.</w:t>
      </w:r>
    </w:p>
    <w:p w14:paraId="41B26B84" w14:textId="77777777" w:rsidR="0079366B" w:rsidRDefault="0079366B" w:rsidP="0079366B">
      <w:pPr>
        <w:pStyle w:val="Reference"/>
      </w:pPr>
      <w:r>
        <w:rPr>
          <w:rFonts w:hint="eastAsia"/>
        </w:rPr>
        <w:t xml:space="preserve">[x4] </w:t>
      </w:r>
      <w:proofErr w:type="spellStart"/>
      <w:r w:rsidRPr="00D678F9">
        <w:t>Goggia</w:t>
      </w:r>
      <w:proofErr w:type="spellEnd"/>
      <w:r w:rsidRPr="00D678F9">
        <w:t xml:space="preserve">, T., </w:t>
      </w:r>
      <w:proofErr w:type="spellStart"/>
      <w:r w:rsidRPr="00D678F9">
        <w:t>Sorniotti</w:t>
      </w:r>
      <w:proofErr w:type="spellEnd"/>
      <w:r w:rsidRPr="00D678F9">
        <w:t xml:space="preserve">, A., De </w:t>
      </w:r>
      <w:proofErr w:type="spellStart"/>
      <w:r w:rsidRPr="00D678F9">
        <w:t>Novellis</w:t>
      </w:r>
      <w:proofErr w:type="spellEnd"/>
      <w:r w:rsidRPr="00D678F9">
        <w:t>, L., Ferrara, A., Gruber, P., Theunissen, J.,</w:t>
      </w:r>
      <w:r>
        <w:rPr>
          <w:rFonts w:hint="eastAsia"/>
        </w:rPr>
        <w:t xml:space="preserve"> </w:t>
      </w:r>
      <w:proofErr w:type="spellStart"/>
      <w:r>
        <w:rPr>
          <w:rFonts w:hint="eastAsia"/>
        </w:rPr>
        <w:t>Steenbeke</w:t>
      </w:r>
      <w:proofErr w:type="spellEnd"/>
      <w:r>
        <w:rPr>
          <w:rFonts w:hint="eastAsia"/>
        </w:rPr>
        <w:t>, D.,</w:t>
      </w:r>
      <w:r w:rsidRPr="00D678F9">
        <w:t xml:space="preserve"> </w:t>
      </w:r>
      <w:proofErr w:type="spellStart"/>
      <w:proofErr w:type="gramStart"/>
      <w:r>
        <w:rPr>
          <w:rFonts w:hint="eastAsia"/>
        </w:rPr>
        <w:t>Knauder,B</w:t>
      </w:r>
      <w:proofErr w:type="spellEnd"/>
      <w:r>
        <w:rPr>
          <w:rFonts w:hint="eastAsia"/>
        </w:rPr>
        <w:t>.</w:t>
      </w:r>
      <w:proofErr w:type="gramEnd"/>
      <w:r>
        <w:rPr>
          <w:rFonts w:hint="eastAsia"/>
        </w:rPr>
        <w:t xml:space="preserve"> and</w:t>
      </w:r>
      <w:r w:rsidRPr="00D678F9">
        <w:t xml:space="preserve"> Zehetner, J. (2014). Integral sliding mode for the torque-vectoring control of fully electric vehicles: Theoretical design and experimental assessment. IEEE Transactions on Vehicular Technology, 64(5), 1701-1715.</w:t>
      </w:r>
    </w:p>
    <w:p w14:paraId="74D36BA9" w14:textId="77777777" w:rsidR="0079366B" w:rsidRPr="005E6020" w:rsidRDefault="0079366B" w:rsidP="0079366B">
      <w:pPr>
        <w:pStyle w:val="Reference"/>
      </w:pPr>
      <w:r>
        <w:rPr>
          <w:rFonts w:hint="eastAsia"/>
        </w:rPr>
        <w:t xml:space="preserve">[x5] </w:t>
      </w:r>
      <w:r w:rsidRPr="00494465">
        <w:t xml:space="preserve">Truong, D. T., </w:t>
      </w:r>
      <w:proofErr w:type="spellStart"/>
      <w:r w:rsidRPr="00494465">
        <w:t>Meywerk</w:t>
      </w:r>
      <w:proofErr w:type="spellEnd"/>
      <w:r w:rsidRPr="00494465">
        <w:t xml:space="preserve">, M., </w:t>
      </w:r>
      <w:r>
        <w:rPr>
          <w:rFonts w:hint="eastAsia"/>
        </w:rPr>
        <w:t>and</w:t>
      </w:r>
      <w:r w:rsidRPr="00494465">
        <w:t xml:space="preserve"> </w:t>
      </w:r>
      <w:proofErr w:type="spellStart"/>
      <w:r w:rsidRPr="00494465">
        <w:t>Tomaske</w:t>
      </w:r>
      <w:proofErr w:type="spellEnd"/>
      <w:r w:rsidRPr="00494465">
        <w:t>, W. (2013</w:t>
      </w:r>
      <w:r>
        <w:rPr>
          <w:rFonts w:hint="eastAsia"/>
        </w:rPr>
        <w:t>)</w:t>
      </w:r>
      <w:r w:rsidRPr="00494465">
        <w:t>. Torque vectoring for rear axle using Adaptive Sliding Mode Control. 2013 international conference on control, automation and information sciences (ICCAIS)</w:t>
      </w:r>
      <w:r>
        <w:rPr>
          <w:rFonts w:hint="eastAsia"/>
        </w:rPr>
        <w:t xml:space="preserve">, </w:t>
      </w:r>
      <w:r w:rsidRPr="00494465">
        <w:t>pp. 328-333.</w:t>
      </w:r>
    </w:p>
    <w:p w14:paraId="795605B9" w14:textId="77777777" w:rsidR="0079366B" w:rsidRPr="0079366B" w:rsidRDefault="0079366B" w:rsidP="008D5113">
      <w:pPr>
        <w:pStyle w:val="SectionTitle"/>
        <w:spacing w:after="0"/>
        <w:rPr>
          <w:rFonts w:hint="eastAsia"/>
          <w:sz w:val="20"/>
        </w:rPr>
      </w:pP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lastRenderedPageBreak/>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55"/>
          <w:footerReference w:type="default" r:id="rId156"/>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57"/>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4EC9B" w14:textId="77777777" w:rsidR="001D22D7" w:rsidRDefault="001D22D7">
      <w:r>
        <w:separator/>
      </w:r>
    </w:p>
  </w:endnote>
  <w:endnote w:type="continuationSeparator" w:id="0">
    <w:p w14:paraId="28230723" w14:textId="77777777" w:rsidR="001D22D7" w:rsidRDefault="001D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9F026" w14:textId="77777777" w:rsidR="001D22D7" w:rsidRDefault="001D22D7">
      <w:r>
        <w:separator/>
      </w:r>
    </w:p>
  </w:footnote>
  <w:footnote w:type="continuationSeparator" w:id="0">
    <w:p w14:paraId="49C03B64" w14:textId="77777777" w:rsidR="001D22D7" w:rsidRDefault="001D2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EDD"/>
    <w:rsid w:val="000162D6"/>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783D"/>
    <w:rsid w:val="000D7994"/>
    <w:rsid w:val="000E2FD2"/>
    <w:rsid w:val="000E395F"/>
    <w:rsid w:val="000E5D97"/>
    <w:rsid w:val="000E720B"/>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7C8"/>
    <w:rsid w:val="00195AF7"/>
    <w:rsid w:val="00196C2A"/>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2D7"/>
    <w:rsid w:val="001D2A56"/>
    <w:rsid w:val="001D6197"/>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227A"/>
    <w:rsid w:val="00352B6C"/>
    <w:rsid w:val="00353BB7"/>
    <w:rsid w:val="00357C7C"/>
    <w:rsid w:val="00360A34"/>
    <w:rsid w:val="00363B62"/>
    <w:rsid w:val="003675B7"/>
    <w:rsid w:val="00367B7C"/>
    <w:rsid w:val="003705FE"/>
    <w:rsid w:val="003750EB"/>
    <w:rsid w:val="00376F37"/>
    <w:rsid w:val="00380827"/>
    <w:rsid w:val="00383B73"/>
    <w:rsid w:val="00385EC3"/>
    <w:rsid w:val="00390441"/>
    <w:rsid w:val="00392291"/>
    <w:rsid w:val="00394973"/>
    <w:rsid w:val="003953FB"/>
    <w:rsid w:val="00396830"/>
    <w:rsid w:val="003977A0"/>
    <w:rsid w:val="003A0334"/>
    <w:rsid w:val="003A0C2F"/>
    <w:rsid w:val="003A0F2B"/>
    <w:rsid w:val="003A0FF7"/>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22A"/>
    <w:rsid w:val="003D5310"/>
    <w:rsid w:val="003D5801"/>
    <w:rsid w:val="003D670C"/>
    <w:rsid w:val="003D719A"/>
    <w:rsid w:val="003E0AF8"/>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82A"/>
    <w:rsid w:val="00493BD5"/>
    <w:rsid w:val="0049508F"/>
    <w:rsid w:val="0049655C"/>
    <w:rsid w:val="00497459"/>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F6C"/>
    <w:rsid w:val="00552266"/>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05A4"/>
    <w:rsid w:val="00591457"/>
    <w:rsid w:val="00592E68"/>
    <w:rsid w:val="0059774B"/>
    <w:rsid w:val="005A0DD2"/>
    <w:rsid w:val="005A0E47"/>
    <w:rsid w:val="005A325E"/>
    <w:rsid w:val="005B0E18"/>
    <w:rsid w:val="005B189E"/>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F1F4A"/>
    <w:rsid w:val="005F2E54"/>
    <w:rsid w:val="005F6F13"/>
    <w:rsid w:val="006012E2"/>
    <w:rsid w:val="006018D1"/>
    <w:rsid w:val="00602D95"/>
    <w:rsid w:val="006034E6"/>
    <w:rsid w:val="00603B74"/>
    <w:rsid w:val="00611868"/>
    <w:rsid w:val="0061309A"/>
    <w:rsid w:val="00614416"/>
    <w:rsid w:val="006152D1"/>
    <w:rsid w:val="00617232"/>
    <w:rsid w:val="00621B09"/>
    <w:rsid w:val="00623355"/>
    <w:rsid w:val="00624696"/>
    <w:rsid w:val="00626642"/>
    <w:rsid w:val="00626D5A"/>
    <w:rsid w:val="0063081C"/>
    <w:rsid w:val="00630D6C"/>
    <w:rsid w:val="0063150C"/>
    <w:rsid w:val="00637406"/>
    <w:rsid w:val="00637C9C"/>
    <w:rsid w:val="006413BF"/>
    <w:rsid w:val="00641420"/>
    <w:rsid w:val="00647F1C"/>
    <w:rsid w:val="0065176D"/>
    <w:rsid w:val="00651E72"/>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2CC0"/>
    <w:rsid w:val="006A5C7F"/>
    <w:rsid w:val="006A61E4"/>
    <w:rsid w:val="006A6547"/>
    <w:rsid w:val="006B1A67"/>
    <w:rsid w:val="006B2314"/>
    <w:rsid w:val="006B274E"/>
    <w:rsid w:val="006B7DA4"/>
    <w:rsid w:val="006C0593"/>
    <w:rsid w:val="006C0CE1"/>
    <w:rsid w:val="006C11E5"/>
    <w:rsid w:val="006C1510"/>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4376"/>
    <w:rsid w:val="00714EE8"/>
    <w:rsid w:val="007160DD"/>
    <w:rsid w:val="00717B34"/>
    <w:rsid w:val="00717F26"/>
    <w:rsid w:val="007212F2"/>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0228"/>
    <w:rsid w:val="00752153"/>
    <w:rsid w:val="00756776"/>
    <w:rsid w:val="00756C19"/>
    <w:rsid w:val="007577D8"/>
    <w:rsid w:val="007600FF"/>
    <w:rsid w:val="007605A1"/>
    <w:rsid w:val="007618B8"/>
    <w:rsid w:val="00761C24"/>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366B"/>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AF9"/>
    <w:rsid w:val="00834E84"/>
    <w:rsid w:val="0083602D"/>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457F"/>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42B9"/>
    <w:rsid w:val="009D48DE"/>
    <w:rsid w:val="009D77BA"/>
    <w:rsid w:val="009D78C6"/>
    <w:rsid w:val="009E0348"/>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672F"/>
    <w:rsid w:val="00A07448"/>
    <w:rsid w:val="00A16804"/>
    <w:rsid w:val="00A17480"/>
    <w:rsid w:val="00A20025"/>
    <w:rsid w:val="00A242C6"/>
    <w:rsid w:val="00A245DA"/>
    <w:rsid w:val="00A24CA0"/>
    <w:rsid w:val="00A30CB6"/>
    <w:rsid w:val="00A30DD1"/>
    <w:rsid w:val="00A314BA"/>
    <w:rsid w:val="00A3384A"/>
    <w:rsid w:val="00A37115"/>
    <w:rsid w:val="00A45CF5"/>
    <w:rsid w:val="00A463AA"/>
    <w:rsid w:val="00A47952"/>
    <w:rsid w:val="00A55794"/>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6268"/>
    <w:rsid w:val="00B9687B"/>
    <w:rsid w:val="00B973D3"/>
    <w:rsid w:val="00BA04EC"/>
    <w:rsid w:val="00BA0AE3"/>
    <w:rsid w:val="00BA0B60"/>
    <w:rsid w:val="00BA11AD"/>
    <w:rsid w:val="00BA166B"/>
    <w:rsid w:val="00BA16E0"/>
    <w:rsid w:val="00BA2480"/>
    <w:rsid w:val="00BA60FF"/>
    <w:rsid w:val="00BA6F08"/>
    <w:rsid w:val="00BA73B1"/>
    <w:rsid w:val="00BB1C31"/>
    <w:rsid w:val="00BB3D09"/>
    <w:rsid w:val="00BB5274"/>
    <w:rsid w:val="00BB563E"/>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07AB2"/>
    <w:rsid w:val="00C11074"/>
    <w:rsid w:val="00C117A8"/>
    <w:rsid w:val="00C1405E"/>
    <w:rsid w:val="00C14614"/>
    <w:rsid w:val="00C1564D"/>
    <w:rsid w:val="00C15D30"/>
    <w:rsid w:val="00C16ED0"/>
    <w:rsid w:val="00C173B4"/>
    <w:rsid w:val="00C1791D"/>
    <w:rsid w:val="00C236DD"/>
    <w:rsid w:val="00C254B5"/>
    <w:rsid w:val="00C25DF5"/>
    <w:rsid w:val="00C261DE"/>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58A1"/>
    <w:rsid w:val="00D279A9"/>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3150"/>
    <w:rsid w:val="00DF39B3"/>
    <w:rsid w:val="00DF7323"/>
    <w:rsid w:val="00E02A9F"/>
    <w:rsid w:val="00E03354"/>
    <w:rsid w:val="00E04025"/>
    <w:rsid w:val="00E0548B"/>
    <w:rsid w:val="00E05AA1"/>
    <w:rsid w:val="00E10B4D"/>
    <w:rsid w:val="00E1189D"/>
    <w:rsid w:val="00E12D9D"/>
    <w:rsid w:val="00E1545C"/>
    <w:rsid w:val="00E16121"/>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5A4"/>
    <w:rsid w:val="00E556B8"/>
    <w:rsid w:val="00E55DE9"/>
    <w:rsid w:val="00E56583"/>
    <w:rsid w:val="00E601EA"/>
    <w:rsid w:val="00E60967"/>
    <w:rsid w:val="00E610D1"/>
    <w:rsid w:val="00E63172"/>
    <w:rsid w:val="00E632AF"/>
    <w:rsid w:val="00E63BC4"/>
    <w:rsid w:val="00E64510"/>
    <w:rsid w:val="00E65824"/>
    <w:rsid w:val="00E67B73"/>
    <w:rsid w:val="00E719BB"/>
    <w:rsid w:val="00E71CF1"/>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0130"/>
    <w:rsid w:val="00EB24EF"/>
    <w:rsid w:val="00EB370D"/>
    <w:rsid w:val="00EB4588"/>
    <w:rsid w:val="00EB5AF7"/>
    <w:rsid w:val="00EB5D74"/>
    <w:rsid w:val="00EB6AEB"/>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7997"/>
    <w:rsid w:val="00EF017C"/>
    <w:rsid w:val="00EF2688"/>
    <w:rsid w:val="00EF2E87"/>
    <w:rsid w:val="00EF420C"/>
    <w:rsid w:val="00EF579F"/>
    <w:rsid w:val="00EF5C59"/>
    <w:rsid w:val="00EF5F20"/>
    <w:rsid w:val="00EF6650"/>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7013A"/>
    <w:rsid w:val="00F70303"/>
    <w:rsid w:val="00F7082A"/>
    <w:rsid w:val="00F715C5"/>
    <w:rsid w:val="00F71875"/>
    <w:rsid w:val="00F74E6A"/>
    <w:rsid w:val="00F82374"/>
    <w:rsid w:val="00F82E8E"/>
    <w:rsid w:val="00F86F9B"/>
    <w:rsid w:val="00F90917"/>
    <w:rsid w:val="00F90B79"/>
    <w:rsid w:val="00F92DEE"/>
    <w:rsid w:val="00F95EE5"/>
    <w:rsid w:val="00FA02D5"/>
    <w:rsid w:val="00FA0925"/>
    <w:rsid w:val="00FA15FA"/>
    <w:rsid w:val="00FA415A"/>
    <w:rsid w:val="00FA6046"/>
    <w:rsid w:val="00FA7F58"/>
    <w:rsid w:val="00FB0491"/>
    <w:rsid w:val="00FB575C"/>
    <w:rsid w:val="00FB594D"/>
    <w:rsid w:val="00FB6F7D"/>
    <w:rsid w:val="00FB7BB0"/>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E6953"/>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theme" Target="theme/theme1.xml"/><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5.bin"/><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header" Target="header2.xml"/><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image" Target="media/image66.wmf"/><Relationship Id="rId145"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image" Target="media/image71.wmf"/><Relationship Id="rId156"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header" Target="header3.xml"/><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2.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media/image72.w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image" Target="media/image67.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hyperlink" Target="mailto:swyoon@snu.ac.kr" TargetMode="External"/><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oleObject" Target="embeddings/oleObject40.bin"/><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13080</TotalTime>
  <Pages>9</Pages>
  <Words>2998</Words>
  <Characters>17090</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1370</cp:revision>
  <cp:lastPrinted>2024-08-12T08:32:00Z</cp:lastPrinted>
  <dcterms:created xsi:type="dcterms:W3CDTF">2020-08-20T01:16:00Z</dcterms:created>
  <dcterms:modified xsi:type="dcterms:W3CDTF">2024-08-27T15:03:00Z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